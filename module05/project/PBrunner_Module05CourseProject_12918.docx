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FD44" w14:textId="3401CCEE" w:rsidR="00E81978" w:rsidRDefault="004E2A95">
      <w:pPr>
        <w:pStyle w:val="Title"/>
      </w:pPr>
      <w:sdt>
        <w:sdtPr>
          <w:alias w:val="Title:"/>
          <w:tag w:val="Title:"/>
          <w:id w:val="726351117"/>
          <w:placeholder>
            <w:docPart w:val="18C853519B6544C2B706F0533B9EDE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143E1">
            <w:t>Module 0</w:t>
          </w:r>
          <w:r w:rsidR="00B93301">
            <w:t>5</w:t>
          </w:r>
          <w:r w:rsidR="009143E1">
            <w:t xml:space="preserve"> </w:t>
          </w:r>
          <w:r w:rsidR="008D70FA">
            <w:t>Course Project</w:t>
          </w:r>
          <w:r w:rsidR="00DD4800">
            <w:t xml:space="preserve"> – </w:t>
          </w:r>
          <w:r w:rsidR="00B93301">
            <w:t>Adding Forms</w:t>
          </w:r>
        </w:sdtContent>
      </w:sdt>
    </w:p>
    <w:p w14:paraId="2740E24F" w14:textId="77777777" w:rsidR="00B823AA" w:rsidRDefault="008F6F98" w:rsidP="00B823AA">
      <w:pPr>
        <w:pStyle w:val="Title2"/>
      </w:pPr>
      <w:r>
        <w:t>Patrick A Brunner</w:t>
      </w:r>
    </w:p>
    <w:p w14:paraId="7F36CAE9" w14:textId="77777777" w:rsidR="00E81978" w:rsidRDefault="008F6F98" w:rsidP="00B823AA">
      <w:pPr>
        <w:pStyle w:val="Title2"/>
      </w:pPr>
      <w:r>
        <w:t>Rasmussen College</w:t>
      </w:r>
    </w:p>
    <w:p w14:paraId="74134128" w14:textId="77777777" w:rsidR="00E81978" w:rsidRDefault="00E81978" w:rsidP="00B823AA">
      <w:pPr>
        <w:pStyle w:val="Title2"/>
      </w:pPr>
    </w:p>
    <w:p w14:paraId="21B786C1" w14:textId="77777777" w:rsidR="005E6610" w:rsidRDefault="005E6610" w:rsidP="00B823AA">
      <w:pPr>
        <w:pStyle w:val="Title2"/>
      </w:pPr>
    </w:p>
    <w:p w14:paraId="18B97142" w14:textId="77777777" w:rsidR="005E6610" w:rsidRDefault="005E6610" w:rsidP="00B823AA">
      <w:pPr>
        <w:pStyle w:val="Title2"/>
      </w:pPr>
    </w:p>
    <w:p w14:paraId="1D3AADF8" w14:textId="77777777" w:rsidR="005E6610" w:rsidRDefault="005E6610" w:rsidP="00B823AA">
      <w:pPr>
        <w:pStyle w:val="Title2"/>
      </w:pPr>
    </w:p>
    <w:p w14:paraId="6F30D763" w14:textId="77777777" w:rsidR="005E6610" w:rsidRDefault="005E6610" w:rsidP="00B823AA">
      <w:pPr>
        <w:pStyle w:val="Title2"/>
      </w:pPr>
    </w:p>
    <w:p w14:paraId="3FC3D811" w14:textId="77777777" w:rsidR="005E6610" w:rsidRDefault="005E6610" w:rsidP="00B823AA">
      <w:pPr>
        <w:pStyle w:val="Title2"/>
      </w:pPr>
    </w:p>
    <w:p w14:paraId="5744DB9E" w14:textId="77777777" w:rsidR="005E6610" w:rsidRDefault="005E6610" w:rsidP="00B823AA">
      <w:pPr>
        <w:pStyle w:val="Title2"/>
      </w:pPr>
    </w:p>
    <w:p w14:paraId="07AA1544" w14:textId="77777777" w:rsidR="005E6610" w:rsidRDefault="005E6610" w:rsidP="00B823AA">
      <w:pPr>
        <w:pStyle w:val="Title2"/>
      </w:pPr>
    </w:p>
    <w:p w14:paraId="22FE9584" w14:textId="77777777" w:rsidR="005E6610" w:rsidRDefault="005E6610" w:rsidP="00B823AA">
      <w:pPr>
        <w:pStyle w:val="Title2"/>
      </w:pPr>
    </w:p>
    <w:p w14:paraId="1BBAAB31" w14:textId="77777777" w:rsidR="005E6610" w:rsidRDefault="005E6610" w:rsidP="00B823AA">
      <w:pPr>
        <w:pStyle w:val="Title2"/>
      </w:pPr>
    </w:p>
    <w:p w14:paraId="63464027" w14:textId="77777777" w:rsidR="005E6610" w:rsidRDefault="005E6610" w:rsidP="00B823AA">
      <w:pPr>
        <w:pStyle w:val="Title2"/>
      </w:pPr>
    </w:p>
    <w:p w14:paraId="191811B4" w14:textId="77777777" w:rsidR="005E6610" w:rsidRDefault="005E6610" w:rsidP="00B823AA">
      <w:pPr>
        <w:pStyle w:val="Title2"/>
      </w:pPr>
    </w:p>
    <w:p w14:paraId="4B6BF1B1" w14:textId="77777777" w:rsidR="005E6610" w:rsidRDefault="005E6610" w:rsidP="00B823AA">
      <w:pPr>
        <w:pStyle w:val="Title2"/>
      </w:pPr>
    </w:p>
    <w:p w14:paraId="07240233" w14:textId="77777777" w:rsidR="005E6610" w:rsidRDefault="005E6610" w:rsidP="00B823AA">
      <w:pPr>
        <w:pStyle w:val="Title2"/>
      </w:pPr>
    </w:p>
    <w:p w14:paraId="0B750B6A" w14:textId="77777777" w:rsidR="005E6610" w:rsidRDefault="005E6610" w:rsidP="00B823AA">
      <w:pPr>
        <w:pStyle w:val="Title2"/>
      </w:pPr>
    </w:p>
    <w:p w14:paraId="7A9F44B6" w14:textId="364A3F2E" w:rsidR="000B35E3" w:rsidRDefault="000B35E3" w:rsidP="00475E2B">
      <w:pPr>
        <w:ind w:left="720" w:firstLine="0"/>
      </w:pPr>
    </w:p>
    <w:p w14:paraId="4D9CC429" w14:textId="070D6806" w:rsidR="00F46A84" w:rsidRDefault="00965455" w:rsidP="006736B1">
      <w:pPr>
        <w:pStyle w:val="ListParagraph"/>
        <w:numPr>
          <w:ilvl w:val="0"/>
          <w:numId w:val="19"/>
        </w:numPr>
      </w:pPr>
      <w:r>
        <w:lastRenderedPageBreak/>
        <w:t>Home Page with Navigation</w:t>
      </w:r>
    </w:p>
    <w:p w14:paraId="285C5BAA" w14:textId="205FE747" w:rsidR="00965455" w:rsidRDefault="00416E3F" w:rsidP="00965455">
      <w:r>
        <w:rPr>
          <w:noProof/>
        </w:rPr>
        <w:drawing>
          <wp:inline distT="0" distB="0" distL="0" distR="0" wp14:anchorId="4C4D31A4" wp14:editId="7BCA710D">
            <wp:extent cx="5943600" cy="2896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89E" w14:textId="7CA558E7" w:rsidR="00F46A84" w:rsidRDefault="00F46A84" w:rsidP="00F46A84"/>
    <w:p w14:paraId="7EEEFD0C" w14:textId="71032C2E" w:rsidR="008D70FA" w:rsidRDefault="00173381" w:rsidP="008D70FA">
      <w:pPr>
        <w:pStyle w:val="ListParagraph"/>
        <w:numPr>
          <w:ilvl w:val="0"/>
          <w:numId w:val="19"/>
        </w:numPr>
      </w:pPr>
      <w:r>
        <w:t>Project Page</w:t>
      </w:r>
    </w:p>
    <w:p w14:paraId="2F137D39" w14:textId="090222D6" w:rsidR="00F46A84" w:rsidRDefault="00416E3F" w:rsidP="00173381">
      <w:r>
        <w:rPr>
          <w:noProof/>
        </w:rPr>
        <w:drawing>
          <wp:inline distT="0" distB="0" distL="0" distR="0" wp14:anchorId="770AEA38" wp14:editId="105787D1">
            <wp:extent cx="5943600" cy="2873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772D" w14:textId="4668F61A" w:rsidR="00173381" w:rsidRDefault="00173381" w:rsidP="00173381"/>
    <w:p w14:paraId="43B62DD8" w14:textId="3F098E9C" w:rsidR="00173381" w:rsidRDefault="00173381" w:rsidP="00173381"/>
    <w:p w14:paraId="6CB0DA06" w14:textId="57A912D6" w:rsidR="00173381" w:rsidRDefault="00173381" w:rsidP="00173381"/>
    <w:p w14:paraId="0C4482EC" w14:textId="77777777" w:rsidR="00173381" w:rsidRDefault="00173381" w:rsidP="00173381"/>
    <w:p w14:paraId="075CA23E" w14:textId="3ACE9F4F" w:rsidR="008D70FA" w:rsidRDefault="00965455" w:rsidP="008D70FA">
      <w:pPr>
        <w:pStyle w:val="ListParagraph"/>
        <w:numPr>
          <w:ilvl w:val="0"/>
          <w:numId w:val="19"/>
        </w:numPr>
      </w:pPr>
      <w:r>
        <w:t>Page previews</w:t>
      </w:r>
    </w:p>
    <w:p w14:paraId="23C26BE6" w14:textId="283DCBE8" w:rsidR="00965455" w:rsidRDefault="00416E3F" w:rsidP="00965455">
      <w:r>
        <w:rPr>
          <w:noProof/>
        </w:rPr>
        <w:drawing>
          <wp:inline distT="0" distB="0" distL="0" distR="0" wp14:anchorId="6C41CF77" wp14:editId="33C0FBEC">
            <wp:extent cx="40957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06B7" w14:textId="4E565BC8" w:rsidR="00965455" w:rsidRDefault="00416E3F" w:rsidP="00965455">
      <w:r>
        <w:rPr>
          <w:noProof/>
        </w:rPr>
        <w:lastRenderedPageBreak/>
        <w:drawing>
          <wp:inline distT="0" distB="0" distL="0" distR="0" wp14:anchorId="620BE251" wp14:editId="0B183F18">
            <wp:extent cx="5943600" cy="3711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6DFE88" wp14:editId="0CCAA836">
            <wp:extent cx="4114800" cy="587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9B8C" w14:textId="2C21597B" w:rsidR="00965455" w:rsidRDefault="00965455" w:rsidP="00965455"/>
    <w:p w14:paraId="72284650" w14:textId="16728EB1" w:rsidR="00C209B6" w:rsidRDefault="00C209B6" w:rsidP="00965455"/>
    <w:p w14:paraId="6480AE39" w14:textId="41548590" w:rsidR="00C209B6" w:rsidRDefault="00416E3F" w:rsidP="00965455">
      <w:r>
        <w:rPr>
          <w:noProof/>
        </w:rPr>
        <w:lastRenderedPageBreak/>
        <w:drawing>
          <wp:inline distT="0" distB="0" distL="0" distR="0" wp14:anchorId="6294C704" wp14:editId="25A7B187">
            <wp:extent cx="594360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7CD6121" wp14:editId="0FEBC8BB">
            <wp:extent cx="5943600" cy="4817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61DC" w14:textId="5A0F9B48" w:rsidR="00173381" w:rsidRDefault="00173381" w:rsidP="00965455">
      <w:r>
        <w:rPr>
          <w:noProof/>
        </w:rPr>
        <w:lastRenderedPageBreak/>
        <w:drawing>
          <wp:inline distT="0" distB="0" distL="0" distR="0" wp14:anchorId="23C50594" wp14:editId="5E131974">
            <wp:extent cx="5943600" cy="4890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5B43" w14:textId="2168B9F2" w:rsidR="008D70FA" w:rsidRDefault="008D70FA" w:rsidP="008D70FA"/>
    <w:p w14:paraId="052F557A" w14:textId="027F0C71" w:rsidR="00F46A84" w:rsidRDefault="00F46A84" w:rsidP="00153865"/>
    <w:p w14:paraId="1A4A64E9" w14:textId="73DC08B0" w:rsidR="00626B6A" w:rsidRPr="00694E4F" w:rsidRDefault="00694E4F" w:rsidP="00626B6A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r>
        <w:t xml:space="preserve">Home </w:t>
      </w:r>
      <w:r w:rsidR="006736B1">
        <w:t>Sit</w:t>
      </w:r>
      <w:r w:rsidR="008D70FA">
        <w:t xml:space="preserve">e URL - </w:t>
      </w:r>
      <w:hyperlink r:id="rId17" w:history="1">
        <w:r w:rsidRPr="00CF2789">
          <w:rPr>
            <w:rStyle w:val="Hyperlink"/>
          </w:rPr>
          <w:t>http://sotd.us/patrickbrunner/CIS4655C/CIS4655-fall2018/module03/Project/Home.html</w:t>
        </w:r>
      </w:hyperlink>
    </w:p>
    <w:p w14:paraId="18041618" w14:textId="49019EC9" w:rsidR="00694E4F" w:rsidRDefault="00694E4F" w:rsidP="00626B6A">
      <w:pPr>
        <w:pStyle w:val="ListParagraph"/>
        <w:numPr>
          <w:ilvl w:val="0"/>
          <w:numId w:val="19"/>
        </w:numPr>
      </w:pPr>
      <w:r>
        <w:t xml:space="preserve">Project Site URL - </w:t>
      </w:r>
      <w:hyperlink r:id="rId18" w:history="1">
        <w:r w:rsidRPr="00CF2789">
          <w:rPr>
            <w:rStyle w:val="Hyperlink"/>
          </w:rPr>
          <w:t>http://sotd.us/patrickbrunner/CIS4655C/CIS4655-fall2018/module04/project/PBrunnerMod4Project.html</w:t>
        </w:r>
      </w:hyperlink>
    </w:p>
    <w:p w14:paraId="104BC25C" w14:textId="3A8B16C9" w:rsidR="00626B6A" w:rsidRPr="00B564EB" w:rsidRDefault="006736B1" w:rsidP="009440D7">
      <w:pPr>
        <w:pStyle w:val="ListParagraph"/>
        <w:numPr>
          <w:ilvl w:val="0"/>
          <w:numId w:val="19"/>
        </w:numPr>
      </w:pPr>
      <w:r>
        <w:t>GitHub UR</w:t>
      </w:r>
      <w:r w:rsidR="00122565">
        <w:t xml:space="preserve">L - </w:t>
      </w:r>
      <w:r w:rsidR="00694E4F" w:rsidRPr="00694E4F">
        <w:rPr>
          <w:rStyle w:val="Hyperlink"/>
        </w:rPr>
        <w:t>https://github.com/PatrickBrunner/CIS4655-fall2018/tree/master/module04</w:t>
      </w:r>
    </w:p>
    <w:sectPr w:rsidR="00626B6A" w:rsidRPr="00B564EB">
      <w:headerReference w:type="default" r:id="rId19"/>
      <w:headerReference w:type="first" r:id="rId2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99F38" w14:textId="77777777" w:rsidR="004E2A95" w:rsidRDefault="004E2A95">
      <w:pPr>
        <w:spacing w:line="240" w:lineRule="auto"/>
      </w:pPr>
      <w:r>
        <w:separator/>
      </w:r>
    </w:p>
    <w:p w14:paraId="30BDF3C6" w14:textId="77777777" w:rsidR="004E2A95" w:rsidRDefault="004E2A95"/>
  </w:endnote>
  <w:endnote w:type="continuationSeparator" w:id="0">
    <w:p w14:paraId="13B8235A" w14:textId="77777777" w:rsidR="004E2A95" w:rsidRDefault="004E2A95">
      <w:pPr>
        <w:spacing w:line="240" w:lineRule="auto"/>
      </w:pPr>
      <w:r>
        <w:continuationSeparator/>
      </w:r>
    </w:p>
    <w:p w14:paraId="1A30E53A" w14:textId="77777777" w:rsidR="004E2A95" w:rsidRDefault="004E2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32450" w14:textId="77777777" w:rsidR="004E2A95" w:rsidRDefault="004E2A95">
      <w:pPr>
        <w:spacing w:line="240" w:lineRule="auto"/>
      </w:pPr>
      <w:r>
        <w:separator/>
      </w:r>
    </w:p>
    <w:p w14:paraId="4554F039" w14:textId="77777777" w:rsidR="004E2A95" w:rsidRDefault="004E2A95"/>
  </w:footnote>
  <w:footnote w:type="continuationSeparator" w:id="0">
    <w:p w14:paraId="51CDE57B" w14:textId="77777777" w:rsidR="004E2A95" w:rsidRDefault="004E2A95">
      <w:pPr>
        <w:spacing w:line="240" w:lineRule="auto"/>
      </w:pPr>
      <w:r>
        <w:continuationSeparator/>
      </w:r>
    </w:p>
    <w:p w14:paraId="62E98882" w14:textId="77777777" w:rsidR="004E2A95" w:rsidRDefault="004E2A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042BE" w14:textId="2F1E8B30" w:rsidR="00E81978" w:rsidRDefault="004E2A95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75D3E86503CB4501B108E0990E3175A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93301">
          <w:rPr>
            <w:rStyle w:val="Strong"/>
          </w:rPr>
          <w:t>Module 05 Course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DC5CCB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E92F" w14:textId="7767CE5E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6D016C297AEC46B98481724251EA56A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143E1">
          <w:rPr>
            <w:rStyle w:val="Strong"/>
          </w:rPr>
          <w:t>Module 0</w:t>
        </w:r>
        <w:r w:rsidR="00B93301">
          <w:rPr>
            <w:rStyle w:val="Strong"/>
          </w:rPr>
          <w:t>5</w:t>
        </w:r>
        <w:r w:rsidR="00CC0F8B">
          <w:rPr>
            <w:rStyle w:val="Strong"/>
          </w:rPr>
          <w:t xml:space="preserve"> Course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DC5CCB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E9673D"/>
    <w:multiLevelType w:val="hybridMultilevel"/>
    <w:tmpl w:val="4EB86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F8318BD"/>
    <w:multiLevelType w:val="hybridMultilevel"/>
    <w:tmpl w:val="69067A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C5860E8"/>
    <w:multiLevelType w:val="hybridMultilevel"/>
    <w:tmpl w:val="B4C8F6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465C09"/>
    <w:multiLevelType w:val="hybridMultilevel"/>
    <w:tmpl w:val="EA52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3"/>
  </w:num>
  <w:num w:numId="14">
    <w:abstractNumId w:val="11"/>
  </w:num>
  <w:num w:numId="15">
    <w:abstractNumId w:val="15"/>
  </w:num>
  <w:num w:numId="16">
    <w:abstractNumId w:val="10"/>
  </w:num>
  <w:num w:numId="17">
    <w:abstractNumId w:val="12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F98"/>
    <w:rsid w:val="00042CD7"/>
    <w:rsid w:val="00054B3C"/>
    <w:rsid w:val="0009169D"/>
    <w:rsid w:val="000B35E3"/>
    <w:rsid w:val="000D3F41"/>
    <w:rsid w:val="000D54CD"/>
    <w:rsid w:val="00122565"/>
    <w:rsid w:val="0013156B"/>
    <w:rsid w:val="001424C5"/>
    <w:rsid w:val="00144E4E"/>
    <w:rsid w:val="00153865"/>
    <w:rsid w:val="00173381"/>
    <w:rsid w:val="001B124B"/>
    <w:rsid w:val="001B6C4E"/>
    <w:rsid w:val="001D653A"/>
    <w:rsid w:val="002017F5"/>
    <w:rsid w:val="00240E42"/>
    <w:rsid w:val="00304179"/>
    <w:rsid w:val="00355DCA"/>
    <w:rsid w:val="00365736"/>
    <w:rsid w:val="0038471C"/>
    <w:rsid w:val="00397190"/>
    <w:rsid w:val="003B3BB6"/>
    <w:rsid w:val="00416E3F"/>
    <w:rsid w:val="00434556"/>
    <w:rsid w:val="00475E2B"/>
    <w:rsid w:val="004E2A95"/>
    <w:rsid w:val="00551A02"/>
    <w:rsid w:val="005534FA"/>
    <w:rsid w:val="00593B27"/>
    <w:rsid w:val="005B676B"/>
    <w:rsid w:val="005D3A03"/>
    <w:rsid w:val="005D4335"/>
    <w:rsid w:val="005E6610"/>
    <w:rsid w:val="005F3D00"/>
    <w:rsid w:val="00626B6A"/>
    <w:rsid w:val="006736B1"/>
    <w:rsid w:val="00694E4F"/>
    <w:rsid w:val="006D75CA"/>
    <w:rsid w:val="006E0F9D"/>
    <w:rsid w:val="007037D0"/>
    <w:rsid w:val="00744AED"/>
    <w:rsid w:val="0079500F"/>
    <w:rsid w:val="007C6DD3"/>
    <w:rsid w:val="007E46FA"/>
    <w:rsid w:val="007F7916"/>
    <w:rsid w:val="008002C0"/>
    <w:rsid w:val="00807A42"/>
    <w:rsid w:val="00822FCD"/>
    <w:rsid w:val="008C5323"/>
    <w:rsid w:val="008D70FA"/>
    <w:rsid w:val="008F6F98"/>
    <w:rsid w:val="009143E1"/>
    <w:rsid w:val="00964BAA"/>
    <w:rsid w:val="00965455"/>
    <w:rsid w:val="0097304E"/>
    <w:rsid w:val="00995ADE"/>
    <w:rsid w:val="009A6A3B"/>
    <w:rsid w:val="009A7074"/>
    <w:rsid w:val="00A228F5"/>
    <w:rsid w:val="00AA2309"/>
    <w:rsid w:val="00AB754B"/>
    <w:rsid w:val="00AD66BC"/>
    <w:rsid w:val="00B564EB"/>
    <w:rsid w:val="00B62505"/>
    <w:rsid w:val="00B823AA"/>
    <w:rsid w:val="00B93301"/>
    <w:rsid w:val="00BA45DB"/>
    <w:rsid w:val="00BF4184"/>
    <w:rsid w:val="00C0601E"/>
    <w:rsid w:val="00C209B6"/>
    <w:rsid w:val="00C31D30"/>
    <w:rsid w:val="00C36D73"/>
    <w:rsid w:val="00C479FD"/>
    <w:rsid w:val="00C57DCF"/>
    <w:rsid w:val="00CC0F8B"/>
    <w:rsid w:val="00CD6E39"/>
    <w:rsid w:val="00CF6E91"/>
    <w:rsid w:val="00D85B68"/>
    <w:rsid w:val="00DC5CCB"/>
    <w:rsid w:val="00DD4800"/>
    <w:rsid w:val="00E2358B"/>
    <w:rsid w:val="00E3226E"/>
    <w:rsid w:val="00E6004D"/>
    <w:rsid w:val="00E81978"/>
    <w:rsid w:val="00EF401C"/>
    <w:rsid w:val="00F02E5B"/>
    <w:rsid w:val="00F379B7"/>
    <w:rsid w:val="00F46A84"/>
    <w:rsid w:val="00F525FA"/>
    <w:rsid w:val="00F64F3B"/>
    <w:rsid w:val="00F75D7D"/>
    <w:rsid w:val="00FA718B"/>
    <w:rsid w:val="00FB1B35"/>
    <w:rsid w:val="00FC2595"/>
    <w:rsid w:val="00FC33B7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F75CC"/>
  <w15:chartTrackingRefBased/>
  <w15:docId w15:val="{AAF17BE4-687B-4016-BFAF-381D0400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F6F98"/>
    <w:rPr>
      <w:color w:val="5F5F5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F6F98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73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sotd.us/patrickbrunner/CIS4655C/CIS4655-fall2018/module04/project/PBrunnerMod4Project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sotd.us/patrickbrunner/CIS4655C/CIS4655-fall2018/module03/Project/Home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b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C853519B6544C2B706F0533B9ED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5C1BE-E48C-41C7-BBF0-DB7DBC82EB92}"/>
      </w:docPartPr>
      <w:docPartBody>
        <w:p w:rsidR="00F90E2F" w:rsidRDefault="00CF5853">
          <w:pPr>
            <w:pStyle w:val="18C853519B6544C2B706F0533B9EDEAD"/>
          </w:pPr>
          <w:r>
            <w:t>[Title Here, up to 12 Words, on One to Two Lines]</w:t>
          </w:r>
        </w:p>
      </w:docPartBody>
    </w:docPart>
    <w:docPart>
      <w:docPartPr>
        <w:name w:val="75D3E86503CB4501B108E0990E317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7C3C7-569A-44FD-A46B-B03C78560BF0}"/>
      </w:docPartPr>
      <w:docPartBody>
        <w:p w:rsidR="00F90E2F" w:rsidRDefault="00CF5853">
          <w:pPr>
            <w:pStyle w:val="75D3E86503CB4501B108E0990E3175A0"/>
          </w:pPr>
          <w:r w:rsidRPr="005D3A03">
            <w:t>Figures title:</w:t>
          </w:r>
        </w:p>
      </w:docPartBody>
    </w:docPart>
    <w:docPart>
      <w:docPartPr>
        <w:name w:val="6D016C297AEC46B98481724251EA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2FD21-2269-44D7-A792-D39B5941ACB7}"/>
      </w:docPartPr>
      <w:docPartBody>
        <w:p w:rsidR="00F90E2F" w:rsidRDefault="00CF5853">
          <w:pPr>
            <w:pStyle w:val="6D016C297AEC46B98481724251EA56A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853"/>
    <w:rsid w:val="002040B3"/>
    <w:rsid w:val="00225988"/>
    <w:rsid w:val="00253CD4"/>
    <w:rsid w:val="004A16EE"/>
    <w:rsid w:val="006D3EF4"/>
    <w:rsid w:val="00A15759"/>
    <w:rsid w:val="00B05B1C"/>
    <w:rsid w:val="00BB438C"/>
    <w:rsid w:val="00C23DB2"/>
    <w:rsid w:val="00CE3A3C"/>
    <w:rsid w:val="00CF5853"/>
    <w:rsid w:val="00D52704"/>
    <w:rsid w:val="00E957F0"/>
    <w:rsid w:val="00F1089E"/>
    <w:rsid w:val="00F90E2F"/>
    <w:rsid w:val="00F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853519B6544C2B706F0533B9EDEAD">
    <w:name w:val="18C853519B6544C2B706F0533B9EDEAD"/>
  </w:style>
  <w:style w:type="paragraph" w:customStyle="1" w:styleId="2C979BAF6A3041948F6EFE5A76AEFDB9">
    <w:name w:val="2C979BAF6A3041948F6EFE5A76AEFDB9"/>
  </w:style>
  <w:style w:type="paragraph" w:customStyle="1" w:styleId="FDD32337E0B64665999D833FD76C1104">
    <w:name w:val="FDD32337E0B64665999D833FD76C1104"/>
  </w:style>
  <w:style w:type="paragraph" w:customStyle="1" w:styleId="B716A28263C14352B75E1A55F5470166">
    <w:name w:val="B716A28263C14352B75E1A55F5470166"/>
  </w:style>
  <w:style w:type="paragraph" w:customStyle="1" w:styleId="4AD2EFF26A5C4AF2A910E26D3DCC22B0">
    <w:name w:val="4AD2EFF26A5C4AF2A910E26D3DCC22B0"/>
  </w:style>
  <w:style w:type="paragraph" w:customStyle="1" w:styleId="6D5C8C020FFC4270AE21EB34BD8403A5">
    <w:name w:val="6D5C8C020FFC4270AE21EB34BD8403A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84C64E0EF274DF0A812CE87C578B804">
    <w:name w:val="B84C64E0EF274DF0A812CE87C578B804"/>
  </w:style>
  <w:style w:type="paragraph" w:customStyle="1" w:styleId="76DA7DE486D84F918010C5B5DF4B944D">
    <w:name w:val="76DA7DE486D84F918010C5B5DF4B944D"/>
  </w:style>
  <w:style w:type="paragraph" w:customStyle="1" w:styleId="567C04817E3C4960AFE08B10F8ED4A29">
    <w:name w:val="567C04817E3C4960AFE08B10F8ED4A29"/>
  </w:style>
  <w:style w:type="paragraph" w:customStyle="1" w:styleId="0D3DC46A997549AEAAFD0B05DC5F2542">
    <w:name w:val="0D3DC46A997549AEAAFD0B05DC5F2542"/>
  </w:style>
  <w:style w:type="paragraph" w:customStyle="1" w:styleId="2B835C98FEE749BAB9091ED6B9B3126A">
    <w:name w:val="2B835C98FEE749BAB9091ED6B9B3126A"/>
  </w:style>
  <w:style w:type="paragraph" w:customStyle="1" w:styleId="DBE8F1D5F0FA4EE98835F3C998E911CC">
    <w:name w:val="DBE8F1D5F0FA4EE98835F3C998E911CC"/>
  </w:style>
  <w:style w:type="paragraph" w:customStyle="1" w:styleId="55EB1F7A9BE44B0DAB0F6E071B8A0B68">
    <w:name w:val="55EB1F7A9BE44B0DAB0F6E071B8A0B68"/>
  </w:style>
  <w:style w:type="paragraph" w:customStyle="1" w:styleId="0C281C4340DA429E8E34028E9DDB233C">
    <w:name w:val="0C281C4340DA429E8E34028E9DDB233C"/>
  </w:style>
  <w:style w:type="paragraph" w:customStyle="1" w:styleId="2A1221E386BE4DEC87D5D35E1975ADD8">
    <w:name w:val="2A1221E386BE4DEC87D5D35E1975ADD8"/>
  </w:style>
  <w:style w:type="paragraph" w:customStyle="1" w:styleId="7351CCB22ACA4CBBAEF7D9D48E6ACE03">
    <w:name w:val="7351CCB22ACA4CBBAEF7D9D48E6ACE03"/>
  </w:style>
  <w:style w:type="paragraph" w:customStyle="1" w:styleId="5FD3DFFB8FD844AAAE4C836388B91F1E">
    <w:name w:val="5FD3DFFB8FD844AAAE4C836388B91F1E"/>
  </w:style>
  <w:style w:type="paragraph" w:customStyle="1" w:styleId="1782863EA7AB4E13ABB59491513C0C4E">
    <w:name w:val="1782863EA7AB4E13ABB59491513C0C4E"/>
  </w:style>
  <w:style w:type="paragraph" w:customStyle="1" w:styleId="6338B3A99B7446F6A23D12E8A5A7667A">
    <w:name w:val="6338B3A99B7446F6A23D12E8A5A7667A"/>
  </w:style>
  <w:style w:type="paragraph" w:customStyle="1" w:styleId="C49B8E9155754004A12061E4F0748490">
    <w:name w:val="C49B8E9155754004A12061E4F0748490"/>
  </w:style>
  <w:style w:type="paragraph" w:customStyle="1" w:styleId="11583C3C398649DC9ED5805D4FF07B23">
    <w:name w:val="11583C3C398649DC9ED5805D4FF07B23"/>
  </w:style>
  <w:style w:type="paragraph" w:customStyle="1" w:styleId="141C0684543844E8BE33DD1A800CBFDD">
    <w:name w:val="141C0684543844E8BE33DD1A800CBFDD"/>
  </w:style>
  <w:style w:type="paragraph" w:customStyle="1" w:styleId="B27B11364EBC4901ABD0C8822BDF5838">
    <w:name w:val="B27B11364EBC4901ABD0C8822BDF5838"/>
  </w:style>
  <w:style w:type="paragraph" w:customStyle="1" w:styleId="4DF81A52BF124A4986CFFF97B12D2BB8">
    <w:name w:val="4DF81A52BF124A4986CFFF97B12D2BB8"/>
  </w:style>
  <w:style w:type="paragraph" w:customStyle="1" w:styleId="76A335E490E649EC8EE6F3FEB795C8F6">
    <w:name w:val="76A335E490E649EC8EE6F3FEB795C8F6"/>
  </w:style>
  <w:style w:type="paragraph" w:customStyle="1" w:styleId="5345A48C635F4160ACC481348ED691B3">
    <w:name w:val="5345A48C635F4160ACC481348ED691B3"/>
  </w:style>
  <w:style w:type="paragraph" w:customStyle="1" w:styleId="1857BF9CF34F4676A0287856D56366D2">
    <w:name w:val="1857BF9CF34F4676A0287856D56366D2"/>
  </w:style>
  <w:style w:type="paragraph" w:customStyle="1" w:styleId="066A3E149F5643228B9507FEACCF840E">
    <w:name w:val="066A3E149F5643228B9507FEACCF840E"/>
  </w:style>
  <w:style w:type="paragraph" w:customStyle="1" w:styleId="D3DEFB37C7554C11BBC5D9C6403F051D">
    <w:name w:val="D3DEFB37C7554C11BBC5D9C6403F051D"/>
  </w:style>
  <w:style w:type="paragraph" w:customStyle="1" w:styleId="E083578CA3E9458DB94011FFA9AFF552">
    <w:name w:val="E083578CA3E9458DB94011FFA9AFF552"/>
  </w:style>
  <w:style w:type="paragraph" w:customStyle="1" w:styleId="2DDD0191D15A42108E7E724CE571F917">
    <w:name w:val="2DDD0191D15A42108E7E724CE571F917"/>
  </w:style>
  <w:style w:type="paragraph" w:customStyle="1" w:styleId="502ABD61758F42E4AE9AA6EB7C25D7FB">
    <w:name w:val="502ABD61758F42E4AE9AA6EB7C25D7FB"/>
  </w:style>
  <w:style w:type="paragraph" w:customStyle="1" w:styleId="96A4191A207E42EDB3042A13566C39DD">
    <w:name w:val="96A4191A207E42EDB3042A13566C39DD"/>
  </w:style>
  <w:style w:type="paragraph" w:customStyle="1" w:styleId="044B7298F0FA4196B4801F8E0C27D9E7">
    <w:name w:val="044B7298F0FA4196B4801F8E0C27D9E7"/>
  </w:style>
  <w:style w:type="paragraph" w:customStyle="1" w:styleId="4E3AACF4D263444CA860AB21376E9AA6">
    <w:name w:val="4E3AACF4D263444CA860AB21376E9AA6"/>
  </w:style>
  <w:style w:type="paragraph" w:customStyle="1" w:styleId="250BB52A24BB450CB9E7D8FDF70C6C3A">
    <w:name w:val="250BB52A24BB450CB9E7D8FDF70C6C3A"/>
  </w:style>
  <w:style w:type="paragraph" w:customStyle="1" w:styleId="DA8B623BFCC245CDBD2DAB1F1E9FA8C7">
    <w:name w:val="DA8B623BFCC245CDBD2DAB1F1E9FA8C7"/>
  </w:style>
  <w:style w:type="paragraph" w:customStyle="1" w:styleId="57246F42C2B94809A091A7880735D21F">
    <w:name w:val="57246F42C2B94809A091A7880735D21F"/>
  </w:style>
  <w:style w:type="paragraph" w:customStyle="1" w:styleId="2AAE954ECF8344A48CC5604B52C2BAAA">
    <w:name w:val="2AAE954ECF8344A48CC5604B52C2BAAA"/>
  </w:style>
  <w:style w:type="paragraph" w:customStyle="1" w:styleId="97BBE1C70A4E43C8A40D3844500A4B9A">
    <w:name w:val="97BBE1C70A4E43C8A40D3844500A4B9A"/>
  </w:style>
  <w:style w:type="paragraph" w:customStyle="1" w:styleId="EC32DB5AC85C4AA3BDD3DB7B75E66996">
    <w:name w:val="EC32DB5AC85C4AA3BDD3DB7B75E66996"/>
  </w:style>
  <w:style w:type="paragraph" w:customStyle="1" w:styleId="8898524C7C83489698714C0647C209B3">
    <w:name w:val="8898524C7C83489698714C0647C209B3"/>
  </w:style>
  <w:style w:type="paragraph" w:customStyle="1" w:styleId="BBEA209538DD49BBAF0610F959C57C5D">
    <w:name w:val="BBEA209538DD49BBAF0610F959C57C5D"/>
  </w:style>
  <w:style w:type="paragraph" w:customStyle="1" w:styleId="7C6A2704CF474A3886ACE5A0F25FB0D2">
    <w:name w:val="7C6A2704CF474A3886ACE5A0F25FB0D2"/>
  </w:style>
  <w:style w:type="paragraph" w:customStyle="1" w:styleId="FAC0D2DA50F24D758A752F6222CCA4DB">
    <w:name w:val="FAC0D2DA50F24D758A752F6222CCA4DB"/>
  </w:style>
  <w:style w:type="paragraph" w:customStyle="1" w:styleId="FE8D7C2046144CEF9DB0F0931CBC1213">
    <w:name w:val="FE8D7C2046144CEF9DB0F0931CBC1213"/>
  </w:style>
  <w:style w:type="paragraph" w:customStyle="1" w:styleId="BD567D6994F946589540A9E84849FB18">
    <w:name w:val="BD567D6994F946589540A9E84849FB18"/>
  </w:style>
  <w:style w:type="paragraph" w:customStyle="1" w:styleId="E43C55194B56444096E4F72FE0425084">
    <w:name w:val="E43C55194B56444096E4F72FE0425084"/>
  </w:style>
  <w:style w:type="paragraph" w:customStyle="1" w:styleId="29A882364C9848D4919FACC0EFED4A4B">
    <w:name w:val="29A882364C9848D4919FACC0EFED4A4B"/>
  </w:style>
  <w:style w:type="paragraph" w:customStyle="1" w:styleId="0BF7B58D97A34C61BE7E790A114A483E">
    <w:name w:val="0BF7B58D97A34C61BE7E790A114A483E"/>
  </w:style>
  <w:style w:type="paragraph" w:customStyle="1" w:styleId="4BF87EA58C6C4AD09BE5C36E8D377E49">
    <w:name w:val="4BF87EA58C6C4AD09BE5C36E8D377E49"/>
  </w:style>
  <w:style w:type="paragraph" w:customStyle="1" w:styleId="A2A8602C9AB644DD88CFEAA2BC2A8AA3">
    <w:name w:val="A2A8602C9AB644DD88CFEAA2BC2A8AA3"/>
  </w:style>
  <w:style w:type="paragraph" w:customStyle="1" w:styleId="B685BA8196F04D46829407127AF372B6">
    <w:name w:val="B685BA8196F04D46829407127AF372B6"/>
  </w:style>
  <w:style w:type="paragraph" w:customStyle="1" w:styleId="1C190CA1DA264B4C9AB6572980CB4397">
    <w:name w:val="1C190CA1DA264B4C9AB6572980CB4397"/>
  </w:style>
  <w:style w:type="paragraph" w:customStyle="1" w:styleId="F2DBB881C92B4535A7BE71CB497ABCDD">
    <w:name w:val="F2DBB881C92B4535A7BE71CB497ABCDD"/>
  </w:style>
  <w:style w:type="paragraph" w:customStyle="1" w:styleId="1750B98D2F6449119FF8B4E129F7BF98">
    <w:name w:val="1750B98D2F6449119FF8B4E129F7BF98"/>
  </w:style>
  <w:style w:type="paragraph" w:customStyle="1" w:styleId="68CEA212DF6E4CB18D052FF4889CB5CE">
    <w:name w:val="68CEA212DF6E4CB18D052FF4889CB5CE"/>
  </w:style>
  <w:style w:type="paragraph" w:customStyle="1" w:styleId="DDA13D30A1734F6CB31BD8A9AF5FD1AA">
    <w:name w:val="DDA13D30A1734F6CB31BD8A9AF5FD1AA"/>
  </w:style>
  <w:style w:type="paragraph" w:customStyle="1" w:styleId="8F82287490504186824EA721117DF53F">
    <w:name w:val="8F82287490504186824EA721117DF53F"/>
  </w:style>
  <w:style w:type="paragraph" w:customStyle="1" w:styleId="813D2AA837F8408881E1B16CE3FCA9B7">
    <w:name w:val="813D2AA837F8408881E1B16CE3FCA9B7"/>
  </w:style>
  <w:style w:type="paragraph" w:customStyle="1" w:styleId="8954D525AA494E91A72118027593AA5B">
    <w:name w:val="8954D525AA494E91A72118027593AA5B"/>
  </w:style>
  <w:style w:type="paragraph" w:customStyle="1" w:styleId="75D3E86503CB4501B108E0990E3175A0">
    <w:name w:val="75D3E86503CB4501B108E0990E3175A0"/>
  </w:style>
  <w:style w:type="paragraph" w:customStyle="1" w:styleId="6D016C297AEC46B98481724251EA56A8">
    <w:name w:val="6D016C297AEC46B98481724251EA5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Module 05 Course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71875A-CC44-4135-B67B-467CF4C7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6</TotalTime>
  <Pages>7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04 Course Project – Adding Style and Layout Components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05 Course Project – Adding Forms</dc:title>
  <dc:subject/>
  <dc:creator>Patrick Brunner</dc:creator>
  <cp:keywords/>
  <dc:description/>
  <cp:lastModifiedBy>Patrick Brunner</cp:lastModifiedBy>
  <cp:revision>3</cp:revision>
  <dcterms:created xsi:type="dcterms:W3CDTF">2018-12-10T03:34:00Z</dcterms:created>
  <dcterms:modified xsi:type="dcterms:W3CDTF">2018-12-10T03:40:00Z</dcterms:modified>
</cp:coreProperties>
</file>