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0FD44" w14:textId="479992BC" w:rsidR="00E81978" w:rsidRDefault="00690D74">
      <w:pPr>
        <w:pStyle w:val="Title"/>
      </w:pPr>
      <w:sdt>
        <w:sdtPr>
          <w:alias w:val="Title:"/>
          <w:tag w:val="Title:"/>
          <w:id w:val="726351117"/>
          <w:placeholder>
            <w:docPart w:val="18C853519B6544C2B706F0533B9EDE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143E1">
            <w:t>Module 0</w:t>
          </w:r>
          <w:r w:rsidR="0021648A">
            <w:t>4</w:t>
          </w:r>
          <w:r w:rsidR="009143E1">
            <w:t xml:space="preserve"> </w:t>
          </w:r>
          <w:r w:rsidR="006736B1">
            <w:t>Activity</w:t>
          </w:r>
          <w:r w:rsidR="00DD4800">
            <w:t xml:space="preserve"> – </w:t>
          </w:r>
          <w:r w:rsidR="00315233">
            <w:t xml:space="preserve">Wireframing and </w:t>
          </w:r>
          <w:r w:rsidR="0021648A">
            <w:t>Documenting Styling</w:t>
          </w:r>
        </w:sdtContent>
      </w:sdt>
    </w:p>
    <w:p w14:paraId="2740E24F" w14:textId="77777777" w:rsidR="00B823AA" w:rsidRDefault="008F6F98" w:rsidP="00B823AA">
      <w:pPr>
        <w:pStyle w:val="Title2"/>
      </w:pPr>
      <w:r>
        <w:t>Patrick A Brunner</w:t>
      </w:r>
    </w:p>
    <w:p w14:paraId="7F36CAE9" w14:textId="77777777" w:rsidR="00E81978" w:rsidRDefault="008F6F98" w:rsidP="00B823AA">
      <w:pPr>
        <w:pStyle w:val="Title2"/>
      </w:pPr>
      <w:r>
        <w:t>Rasmussen College</w:t>
      </w:r>
    </w:p>
    <w:p w14:paraId="74134128" w14:textId="77777777" w:rsidR="00E81978" w:rsidRDefault="00E81978" w:rsidP="00B823AA">
      <w:pPr>
        <w:pStyle w:val="Title2"/>
      </w:pPr>
    </w:p>
    <w:p w14:paraId="21B786C1" w14:textId="77777777" w:rsidR="005E6610" w:rsidRDefault="005E6610" w:rsidP="00B823AA">
      <w:pPr>
        <w:pStyle w:val="Title2"/>
      </w:pPr>
    </w:p>
    <w:p w14:paraId="18B97142" w14:textId="77777777" w:rsidR="005E6610" w:rsidRDefault="005E6610" w:rsidP="00B823AA">
      <w:pPr>
        <w:pStyle w:val="Title2"/>
      </w:pPr>
    </w:p>
    <w:p w14:paraId="1D3AADF8" w14:textId="77777777" w:rsidR="005E6610" w:rsidRDefault="005E6610" w:rsidP="00B823AA">
      <w:pPr>
        <w:pStyle w:val="Title2"/>
      </w:pPr>
    </w:p>
    <w:p w14:paraId="6F30D763" w14:textId="77777777" w:rsidR="005E6610" w:rsidRDefault="005E6610" w:rsidP="00B823AA">
      <w:pPr>
        <w:pStyle w:val="Title2"/>
      </w:pPr>
    </w:p>
    <w:p w14:paraId="3FC3D811" w14:textId="77777777" w:rsidR="005E6610" w:rsidRDefault="005E6610" w:rsidP="00B823AA">
      <w:pPr>
        <w:pStyle w:val="Title2"/>
      </w:pPr>
    </w:p>
    <w:p w14:paraId="5744DB9E" w14:textId="77777777" w:rsidR="005E6610" w:rsidRDefault="005E6610" w:rsidP="00B823AA">
      <w:pPr>
        <w:pStyle w:val="Title2"/>
      </w:pPr>
    </w:p>
    <w:p w14:paraId="07AA1544" w14:textId="77777777" w:rsidR="005E6610" w:rsidRDefault="005E6610" w:rsidP="00B823AA">
      <w:pPr>
        <w:pStyle w:val="Title2"/>
      </w:pPr>
    </w:p>
    <w:p w14:paraId="22FE9584" w14:textId="77777777" w:rsidR="005E6610" w:rsidRDefault="005E6610" w:rsidP="00B823AA">
      <w:pPr>
        <w:pStyle w:val="Title2"/>
      </w:pPr>
    </w:p>
    <w:p w14:paraId="1BBAAB31" w14:textId="77777777" w:rsidR="005E6610" w:rsidRDefault="005E6610" w:rsidP="00B823AA">
      <w:pPr>
        <w:pStyle w:val="Title2"/>
      </w:pPr>
    </w:p>
    <w:p w14:paraId="63464027" w14:textId="77777777" w:rsidR="005E6610" w:rsidRDefault="005E6610" w:rsidP="00B823AA">
      <w:pPr>
        <w:pStyle w:val="Title2"/>
      </w:pPr>
    </w:p>
    <w:p w14:paraId="191811B4" w14:textId="77777777" w:rsidR="005E6610" w:rsidRDefault="005E6610" w:rsidP="00B823AA">
      <w:pPr>
        <w:pStyle w:val="Title2"/>
      </w:pPr>
    </w:p>
    <w:p w14:paraId="4B6BF1B1" w14:textId="77777777" w:rsidR="005E6610" w:rsidRDefault="005E6610" w:rsidP="00B823AA">
      <w:pPr>
        <w:pStyle w:val="Title2"/>
      </w:pPr>
    </w:p>
    <w:p w14:paraId="07240233" w14:textId="77777777" w:rsidR="005E6610" w:rsidRDefault="005E6610" w:rsidP="00B823AA">
      <w:pPr>
        <w:pStyle w:val="Title2"/>
      </w:pPr>
    </w:p>
    <w:p w14:paraId="0B750B6A" w14:textId="77777777" w:rsidR="005E6610" w:rsidRDefault="005E6610" w:rsidP="00B823AA">
      <w:pPr>
        <w:pStyle w:val="Title2"/>
      </w:pPr>
    </w:p>
    <w:p w14:paraId="7A9F44B6" w14:textId="364A3F2E" w:rsidR="000B35E3" w:rsidRDefault="000B35E3" w:rsidP="00475E2B">
      <w:pPr>
        <w:ind w:left="720" w:firstLine="0"/>
      </w:pPr>
    </w:p>
    <w:p w14:paraId="4D9CC429" w14:textId="3AC570C2" w:rsidR="00F46A84" w:rsidRDefault="00D635D0" w:rsidP="006736B1">
      <w:pPr>
        <w:pStyle w:val="ListParagraph"/>
        <w:numPr>
          <w:ilvl w:val="0"/>
          <w:numId w:val="19"/>
        </w:numPr>
      </w:pPr>
      <w:r>
        <w:lastRenderedPageBreak/>
        <w:t>Wireframe</w:t>
      </w:r>
    </w:p>
    <w:p w14:paraId="48AB189E" w14:textId="3D0F3D9B" w:rsidR="00F46A84" w:rsidRDefault="0021648A" w:rsidP="00F46A84">
      <w:r>
        <w:object w:dxaOrig="15181" w:dyaOrig="11551" w14:anchorId="662FB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55.5pt" o:ole="">
            <v:imagedata r:id="rId9" o:title=""/>
          </v:shape>
          <o:OLEObject Type="Embed" ProgID="Visio.Drawing.15" ShapeID="_x0000_i1027" DrawAspect="Content" ObjectID="_1605276623" r:id="rId10"/>
        </w:object>
      </w:r>
    </w:p>
    <w:p w14:paraId="2F137D39" w14:textId="5AB1E2C3" w:rsidR="00F46A84" w:rsidRDefault="00F46A84" w:rsidP="00F46A84"/>
    <w:p w14:paraId="1A082DF4" w14:textId="77777777" w:rsidR="00ED0F5C" w:rsidRDefault="00ED0F5C" w:rsidP="00ED0F5C">
      <w:pPr>
        <w:pStyle w:val="ListParagraph"/>
        <w:ind w:left="1440"/>
      </w:pPr>
      <w:bookmarkStart w:id="0" w:name="_GoBack"/>
      <w:bookmarkEnd w:id="0"/>
    </w:p>
    <w:p w14:paraId="104BC25C" w14:textId="77777777" w:rsidR="00626B6A" w:rsidRPr="00B564EB" w:rsidRDefault="00626B6A" w:rsidP="00626B6A">
      <w:pPr>
        <w:pStyle w:val="ListParagraph"/>
        <w:ind w:left="1440"/>
      </w:pPr>
    </w:p>
    <w:sectPr w:rsidR="00626B6A" w:rsidRPr="00B564EB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1EEB0" w14:textId="77777777" w:rsidR="00690D74" w:rsidRDefault="00690D74">
      <w:pPr>
        <w:spacing w:line="240" w:lineRule="auto"/>
      </w:pPr>
      <w:r>
        <w:separator/>
      </w:r>
    </w:p>
    <w:p w14:paraId="1FAECB6D" w14:textId="77777777" w:rsidR="00690D74" w:rsidRDefault="00690D74"/>
  </w:endnote>
  <w:endnote w:type="continuationSeparator" w:id="0">
    <w:p w14:paraId="29BA1CC7" w14:textId="77777777" w:rsidR="00690D74" w:rsidRDefault="00690D74">
      <w:pPr>
        <w:spacing w:line="240" w:lineRule="auto"/>
      </w:pPr>
      <w:r>
        <w:continuationSeparator/>
      </w:r>
    </w:p>
    <w:p w14:paraId="63EEBD4E" w14:textId="77777777" w:rsidR="00690D74" w:rsidRDefault="00690D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ADAC7" w14:textId="77777777" w:rsidR="00690D74" w:rsidRDefault="00690D74">
      <w:pPr>
        <w:spacing w:line="240" w:lineRule="auto"/>
      </w:pPr>
      <w:r>
        <w:separator/>
      </w:r>
    </w:p>
    <w:p w14:paraId="1BB7E69A" w14:textId="77777777" w:rsidR="00690D74" w:rsidRDefault="00690D74"/>
  </w:footnote>
  <w:footnote w:type="continuationSeparator" w:id="0">
    <w:p w14:paraId="6AA3CD36" w14:textId="77777777" w:rsidR="00690D74" w:rsidRDefault="00690D74">
      <w:pPr>
        <w:spacing w:line="240" w:lineRule="auto"/>
      </w:pPr>
      <w:r>
        <w:continuationSeparator/>
      </w:r>
    </w:p>
    <w:p w14:paraId="29048954" w14:textId="77777777" w:rsidR="00690D74" w:rsidRDefault="00690D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042BE" w14:textId="5A316F6E" w:rsidR="00E81978" w:rsidRDefault="00690D74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75D3E86503CB4501B108E0990E3175A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1648A">
          <w:rPr>
            <w:rStyle w:val="Strong"/>
          </w:rPr>
          <w:t>Module 04 Activity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DC5CCB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E92F" w14:textId="6DB86CD5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6D016C297AEC46B98481724251EA56A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143E1">
          <w:rPr>
            <w:rStyle w:val="Strong"/>
          </w:rPr>
          <w:t>Module 0</w:t>
        </w:r>
        <w:r w:rsidR="0021648A">
          <w:rPr>
            <w:rStyle w:val="Strong"/>
          </w:rPr>
          <w:t>4</w:t>
        </w:r>
        <w:r w:rsidR="008F6F98">
          <w:rPr>
            <w:rStyle w:val="Strong"/>
          </w:rPr>
          <w:t xml:space="preserve"> </w:t>
        </w:r>
        <w:r w:rsidR="006736B1">
          <w:rPr>
            <w:rStyle w:val="Strong"/>
          </w:rPr>
          <w:t>Activity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DC5CCB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5E9673D"/>
    <w:multiLevelType w:val="hybridMultilevel"/>
    <w:tmpl w:val="4EB86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F8318BD"/>
    <w:multiLevelType w:val="hybridMultilevel"/>
    <w:tmpl w:val="69067A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C5860E8"/>
    <w:multiLevelType w:val="hybridMultilevel"/>
    <w:tmpl w:val="C576CB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465C09"/>
    <w:multiLevelType w:val="hybridMultilevel"/>
    <w:tmpl w:val="EA52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3"/>
  </w:num>
  <w:num w:numId="14">
    <w:abstractNumId w:val="11"/>
  </w:num>
  <w:num w:numId="15">
    <w:abstractNumId w:val="15"/>
  </w:num>
  <w:num w:numId="16">
    <w:abstractNumId w:val="10"/>
  </w:num>
  <w:num w:numId="17">
    <w:abstractNumId w:val="12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F98"/>
    <w:rsid w:val="00042CD7"/>
    <w:rsid w:val="00054B3C"/>
    <w:rsid w:val="0009169D"/>
    <w:rsid w:val="000B35E3"/>
    <w:rsid w:val="000D3F41"/>
    <w:rsid w:val="000D54CD"/>
    <w:rsid w:val="0013156B"/>
    <w:rsid w:val="001424C5"/>
    <w:rsid w:val="00144E4E"/>
    <w:rsid w:val="00153865"/>
    <w:rsid w:val="001B6C4E"/>
    <w:rsid w:val="002017F5"/>
    <w:rsid w:val="0021648A"/>
    <w:rsid w:val="00240E42"/>
    <w:rsid w:val="00304179"/>
    <w:rsid w:val="00315233"/>
    <w:rsid w:val="00355DCA"/>
    <w:rsid w:val="00365736"/>
    <w:rsid w:val="0038471C"/>
    <w:rsid w:val="003B3BB6"/>
    <w:rsid w:val="00434556"/>
    <w:rsid w:val="00475E2B"/>
    <w:rsid w:val="00551A02"/>
    <w:rsid w:val="005534FA"/>
    <w:rsid w:val="00593B27"/>
    <w:rsid w:val="005B676B"/>
    <w:rsid w:val="005D3A03"/>
    <w:rsid w:val="005D4335"/>
    <w:rsid w:val="005E6610"/>
    <w:rsid w:val="005F3D00"/>
    <w:rsid w:val="00626B6A"/>
    <w:rsid w:val="006736B1"/>
    <w:rsid w:val="00690D74"/>
    <w:rsid w:val="006D75CA"/>
    <w:rsid w:val="007037D0"/>
    <w:rsid w:val="00744AED"/>
    <w:rsid w:val="0079500F"/>
    <w:rsid w:val="007C6DD3"/>
    <w:rsid w:val="007E46FA"/>
    <w:rsid w:val="007F7916"/>
    <w:rsid w:val="008002C0"/>
    <w:rsid w:val="00807A42"/>
    <w:rsid w:val="00822FCD"/>
    <w:rsid w:val="008C5323"/>
    <w:rsid w:val="008F6F98"/>
    <w:rsid w:val="009143E1"/>
    <w:rsid w:val="00964BAA"/>
    <w:rsid w:val="0097304E"/>
    <w:rsid w:val="00995ADE"/>
    <w:rsid w:val="009A6A3B"/>
    <w:rsid w:val="009A7074"/>
    <w:rsid w:val="00A228F5"/>
    <w:rsid w:val="00AA2309"/>
    <w:rsid w:val="00AB754B"/>
    <w:rsid w:val="00AD66BC"/>
    <w:rsid w:val="00B564EB"/>
    <w:rsid w:val="00B62505"/>
    <w:rsid w:val="00B823AA"/>
    <w:rsid w:val="00BA45DB"/>
    <w:rsid w:val="00BF4184"/>
    <w:rsid w:val="00C0601E"/>
    <w:rsid w:val="00C31D30"/>
    <w:rsid w:val="00C36D73"/>
    <w:rsid w:val="00C479FD"/>
    <w:rsid w:val="00C57DCF"/>
    <w:rsid w:val="00CD6E39"/>
    <w:rsid w:val="00CF6E91"/>
    <w:rsid w:val="00D635D0"/>
    <w:rsid w:val="00D85B68"/>
    <w:rsid w:val="00DC5CCB"/>
    <w:rsid w:val="00DD4800"/>
    <w:rsid w:val="00E2358B"/>
    <w:rsid w:val="00E3226E"/>
    <w:rsid w:val="00E6004D"/>
    <w:rsid w:val="00E81978"/>
    <w:rsid w:val="00ED0F5C"/>
    <w:rsid w:val="00EF401C"/>
    <w:rsid w:val="00F02468"/>
    <w:rsid w:val="00F02E5B"/>
    <w:rsid w:val="00F379B7"/>
    <w:rsid w:val="00F46A84"/>
    <w:rsid w:val="00F525FA"/>
    <w:rsid w:val="00F64F3B"/>
    <w:rsid w:val="00F75D7D"/>
    <w:rsid w:val="00FA718B"/>
    <w:rsid w:val="00FB1B35"/>
    <w:rsid w:val="00FC2595"/>
    <w:rsid w:val="00FC33B7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F75CC"/>
  <w15:chartTrackingRefBased/>
  <w15:docId w15:val="{AAF17BE4-687B-4016-BFAF-381D0400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8F6F98"/>
    <w:rPr>
      <w:color w:val="5F5F5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F6F98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73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b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C853519B6544C2B706F0533B9ED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5C1BE-E48C-41C7-BBF0-DB7DBC82EB92}"/>
      </w:docPartPr>
      <w:docPartBody>
        <w:p w:rsidR="00F90E2F" w:rsidRDefault="00CF5853">
          <w:pPr>
            <w:pStyle w:val="18C853519B6544C2B706F0533B9EDEAD"/>
          </w:pPr>
          <w:r>
            <w:t>[Title Here, up to 12 Words, on One to Two Lines]</w:t>
          </w:r>
        </w:p>
      </w:docPartBody>
    </w:docPart>
    <w:docPart>
      <w:docPartPr>
        <w:name w:val="75D3E86503CB4501B108E0990E317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7C3C7-569A-44FD-A46B-B03C78560BF0}"/>
      </w:docPartPr>
      <w:docPartBody>
        <w:p w:rsidR="00F90E2F" w:rsidRDefault="00CF5853">
          <w:pPr>
            <w:pStyle w:val="75D3E86503CB4501B108E0990E3175A0"/>
          </w:pPr>
          <w:r w:rsidRPr="005D3A03">
            <w:t>Figures title:</w:t>
          </w:r>
        </w:p>
      </w:docPartBody>
    </w:docPart>
    <w:docPart>
      <w:docPartPr>
        <w:name w:val="6D016C297AEC46B98481724251EA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2FD21-2269-44D7-A792-D39B5941ACB7}"/>
      </w:docPartPr>
      <w:docPartBody>
        <w:p w:rsidR="00F90E2F" w:rsidRDefault="00CF5853">
          <w:pPr>
            <w:pStyle w:val="6D016C297AEC46B98481724251EA56A8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853"/>
    <w:rsid w:val="002040B3"/>
    <w:rsid w:val="00225988"/>
    <w:rsid w:val="004A16EE"/>
    <w:rsid w:val="006D3EF4"/>
    <w:rsid w:val="00A15759"/>
    <w:rsid w:val="00B87F10"/>
    <w:rsid w:val="00C23DB2"/>
    <w:rsid w:val="00CE3A3C"/>
    <w:rsid w:val="00CF5853"/>
    <w:rsid w:val="00E056D2"/>
    <w:rsid w:val="00E957F0"/>
    <w:rsid w:val="00F1089E"/>
    <w:rsid w:val="00F90E2F"/>
    <w:rsid w:val="00FB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853519B6544C2B706F0533B9EDEAD">
    <w:name w:val="18C853519B6544C2B706F0533B9EDEAD"/>
  </w:style>
  <w:style w:type="paragraph" w:customStyle="1" w:styleId="2C979BAF6A3041948F6EFE5A76AEFDB9">
    <w:name w:val="2C979BAF6A3041948F6EFE5A76AEFDB9"/>
  </w:style>
  <w:style w:type="paragraph" w:customStyle="1" w:styleId="FDD32337E0B64665999D833FD76C1104">
    <w:name w:val="FDD32337E0B64665999D833FD76C1104"/>
  </w:style>
  <w:style w:type="paragraph" w:customStyle="1" w:styleId="B716A28263C14352B75E1A55F5470166">
    <w:name w:val="B716A28263C14352B75E1A55F5470166"/>
  </w:style>
  <w:style w:type="paragraph" w:customStyle="1" w:styleId="4AD2EFF26A5C4AF2A910E26D3DCC22B0">
    <w:name w:val="4AD2EFF26A5C4AF2A910E26D3DCC22B0"/>
  </w:style>
  <w:style w:type="paragraph" w:customStyle="1" w:styleId="6D5C8C020FFC4270AE21EB34BD8403A5">
    <w:name w:val="6D5C8C020FFC4270AE21EB34BD8403A5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B84C64E0EF274DF0A812CE87C578B804">
    <w:name w:val="B84C64E0EF274DF0A812CE87C578B804"/>
  </w:style>
  <w:style w:type="paragraph" w:customStyle="1" w:styleId="76DA7DE486D84F918010C5B5DF4B944D">
    <w:name w:val="76DA7DE486D84F918010C5B5DF4B944D"/>
  </w:style>
  <w:style w:type="paragraph" w:customStyle="1" w:styleId="567C04817E3C4960AFE08B10F8ED4A29">
    <w:name w:val="567C04817E3C4960AFE08B10F8ED4A29"/>
  </w:style>
  <w:style w:type="paragraph" w:customStyle="1" w:styleId="0D3DC46A997549AEAAFD0B05DC5F2542">
    <w:name w:val="0D3DC46A997549AEAAFD0B05DC5F2542"/>
  </w:style>
  <w:style w:type="paragraph" w:customStyle="1" w:styleId="2B835C98FEE749BAB9091ED6B9B3126A">
    <w:name w:val="2B835C98FEE749BAB9091ED6B9B3126A"/>
  </w:style>
  <w:style w:type="paragraph" w:customStyle="1" w:styleId="DBE8F1D5F0FA4EE98835F3C998E911CC">
    <w:name w:val="DBE8F1D5F0FA4EE98835F3C998E911CC"/>
  </w:style>
  <w:style w:type="paragraph" w:customStyle="1" w:styleId="55EB1F7A9BE44B0DAB0F6E071B8A0B68">
    <w:name w:val="55EB1F7A9BE44B0DAB0F6E071B8A0B68"/>
  </w:style>
  <w:style w:type="paragraph" w:customStyle="1" w:styleId="0C281C4340DA429E8E34028E9DDB233C">
    <w:name w:val="0C281C4340DA429E8E34028E9DDB233C"/>
  </w:style>
  <w:style w:type="paragraph" w:customStyle="1" w:styleId="2A1221E386BE4DEC87D5D35E1975ADD8">
    <w:name w:val="2A1221E386BE4DEC87D5D35E1975ADD8"/>
  </w:style>
  <w:style w:type="paragraph" w:customStyle="1" w:styleId="7351CCB22ACA4CBBAEF7D9D48E6ACE03">
    <w:name w:val="7351CCB22ACA4CBBAEF7D9D48E6ACE03"/>
  </w:style>
  <w:style w:type="paragraph" w:customStyle="1" w:styleId="5FD3DFFB8FD844AAAE4C836388B91F1E">
    <w:name w:val="5FD3DFFB8FD844AAAE4C836388B91F1E"/>
  </w:style>
  <w:style w:type="paragraph" w:customStyle="1" w:styleId="1782863EA7AB4E13ABB59491513C0C4E">
    <w:name w:val="1782863EA7AB4E13ABB59491513C0C4E"/>
  </w:style>
  <w:style w:type="paragraph" w:customStyle="1" w:styleId="6338B3A99B7446F6A23D12E8A5A7667A">
    <w:name w:val="6338B3A99B7446F6A23D12E8A5A7667A"/>
  </w:style>
  <w:style w:type="paragraph" w:customStyle="1" w:styleId="C49B8E9155754004A12061E4F0748490">
    <w:name w:val="C49B8E9155754004A12061E4F0748490"/>
  </w:style>
  <w:style w:type="paragraph" w:customStyle="1" w:styleId="11583C3C398649DC9ED5805D4FF07B23">
    <w:name w:val="11583C3C398649DC9ED5805D4FF07B23"/>
  </w:style>
  <w:style w:type="paragraph" w:customStyle="1" w:styleId="141C0684543844E8BE33DD1A800CBFDD">
    <w:name w:val="141C0684543844E8BE33DD1A800CBFDD"/>
  </w:style>
  <w:style w:type="paragraph" w:customStyle="1" w:styleId="B27B11364EBC4901ABD0C8822BDF5838">
    <w:name w:val="B27B11364EBC4901ABD0C8822BDF5838"/>
  </w:style>
  <w:style w:type="paragraph" w:customStyle="1" w:styleId="4DF81A52BF124A4986CFFF97B12D2BB8">
    <w:name w:val="4DF81A52BF124A4986CFFF97B12D2BB8"/>
  </w:style>
  <w:style w:type="paragraph" w:customStyle="1" w:styleId="76A335E490E649EC8EE6F3FEB795C8F6">
    <w:name w:val="76A335E490E649EC8EE6F3FEB795C8F6"/>
  </w:style>
  <w:style w:type="paragraph" w:customStyle="1" w:styleId="5345A48C635F4160ACC481348ED691B3">
    <w:name w:val="5345A48C635F4160ACC481348ED691B3"/>
  </w:style>
  <w:style w:type="paragraph" w:customStyle="1" w:styleId="1857BF9CF34F4676A0287856D56366D2">
    <w:name w:val="1857BF9CF34F4676A0287856D56366D2"/>
  </w:style>
  <w:style w:type="paragraph" w:customStyle="1" w:styleId="066A3E149F5643228B9507FEACCF840E">
    <w:name w:val="066A3E149F5643228B9507FEACCF840E"/>
  </w:style>
  <w:style w:type="paragraph" w:customStyle="1" w:styleId="D3DEFB37C7554C11BBC5D9C6403F051D">
    <w:name w:val="D3DEFB37C7554C11BBC5D9C6403F051D"/>
  </w:style>
  <w:style w:type="paragraph" w:customStyle="1" w:styleId="E083578CA3E9458DB94011FFA9AFF552">
    <w:name w:val="E083578CA3E9458DB94011FFA9AFF552"/>
  </w:style>
  <w:style w:type="paragraph" w:customStyle="1" w:styleId="2DDD0191D15A42108E7E724CE571F917">
    <w:name w:val="2DDD0191D15A42108E7E724CE571F917"/>
  </w:style>
  <w:style w:type="paragraph" w:customStyle="1" w:styleId="502ABD61758F42E4AE9AA6EB7C25D7FB">
    <w:name w:val="502ABD61758F42E4AE9AA6EB7C25D7FB"/>
  </w:style>
  <w:style w:type="paragraph" w:customStyle="1" w:styleId="96A4191A207E42EDB3042A13566C39DD">
    <w:name w:val="96A4191A207E42EDB3042A13566C39DD"/>
  </w:style>
  <w:style w:type="paragraph" w:customStyle="1" w:styleId="044B7298F0FA4196B4801F8E0C27D9E7">
    <w:name w:val="044B7298F0FA4196B4801F8E0C27D9E7"/>
  </w:style>
  <w:style w:type="paragraph" w:customStyle="1" w:styleId="4E3AACF4D263444CA860AB21376E9AA6">
    <w:name w:val="4E3AACF4D263444CA860AB21376E9AA6"/>
  </w:style>
  <w:style w:type="paragraph" w:customStyle="1" w:styleId="250BB52A24BB450CB9E7D8FDF70C6C3A">
    <w:name w:val="250BB52A24BB450CB9E7D8FDF70C6C3A"/>
  </w:style>
  <w:style w:type="paragraph" w:customStyle="1" w:styleId="DA8B623BFCC245CDBD2DAB1F1E9FA8C7">
    <w:name w:val="DA8B623BFCC245CDBD2DAB1F1E9FA8C7"/>
  </w:style>
  <w:style w:type="paragraph" w:customStyle="1" w:styleId="57246F42C2B94809A091A7880735D21F">
    <w:name w:val="57246F42C2B94809A091A7880735D21F"/>
  </w:style>
  <w:style w:type="paragraph" w:customStyle="1" w:styleId="2AAE954ECF8344A48CC5604B52C2BAAA">
    <w:name w:val="2AAE954ECF8344A48CC5604B52C2BAAA"/>
  </w:style>
  <w:style w:type="paragraph" w:customStyle="1" w:styleId="97BBE1C70A4E43C8A40D3844500A4B9A">
    <w:name w:val="97BBE1C70A4E43C8A40D3844500A4B9A"/>
  </w:style>
  <w:style w:type="paragraph" w:customStyle="1" w:styleId="EC32DB5AC85C4AA3BDD3DB7B75E66996">
    <w:name w:val="EC32DB5AC85C4AA3BDD3DB7B75E66996"/>
  </w:style>
  <w:style w:type="paragraph" w:customStyle="1" w:styleId="8898524C7C83489698714C0647C209B3">
    <w:name w:val="8898524C7C83489698714C0647C209B3"/>
  </w:style>
  <w:style w:type="paragraph" w:customStyle="1" w:styleId="BBEA209538DD49BBAF0610F959C57C5D">
    <w:name w:val="BBEA209538DD49BBAF0610F959C57C5D"/>
  </w:style>
  <w:style w:type="paragraph" w:customStyle="1" w:styleId="7C6A2704CF474A3886ACE5A0F25FB0D2">
    <w:name w:val="7C6A2704CF474A3886ACE5A0F25FB0D2"/>
  </w:style>
  <w:style w:type="paragraph" w:customStyle="1" w:styleId="FAC0D2DA50F24D758A752F6222CCA4DB">
    <w:name w:val="FAC0D2DA50F24D758A752F6222CCA4DB"/>
  </w:style>
  <w:style w:type="paragraph" w:customStyle="1" w:styleId="FE8D7C2046144CEF9DB0F0931CBC1213">
    <w:name w:val="FE8D7C2046144CEF9DB0F0931CBC1213"/>
  </w:style>
  <w:style w:type="paragraph" w:customStyle="1" w:styleId="BD567D6994F946589540A9E84849FB18">
    <w:name w:val="BD567D6994F946589540A9E84849FB18"/>
  </w:style>
  <w:style w:type="paragraph" w:customStyle="1" w:styleId="E43C55194B56444096E4F72FE0425084">
    <w:name w:val="E43C55194B56444096E4F72FE0425084"/>
  </w:style>
  <w:style w:type="paragraph" w:customStyle="1" w:styleId="29A882364C9848D4919FACC0EFED4A4B">
    <w:name w:val="29A882364C9848D4919FACC0EFED4A4B"/>
  </w:style>
  <w:style w:type="paragraph" w:customStyle="1" w:styleId="0BF7B58D97A34C61BE7E790A114A483E">
    <w:name w:val="0BF7B58D97A34C61BE7E790A114A483E"/>
  </w:style>
  <w:style w:type="paragraph" w:customStyle="1" w:styleId="4BF87EA58C6C4AD09BE5C36E8D377E49">
    <w:name w:val="4BF87EA58C6C4AD09BE5C36E8D377E49"/>
  </w:style>
  <w:style w:type="paragraph" w:customStyle="1" w:styleId="A2A8602C9AB644DD88CFEAA2BC2A8AA3">
    <w:name w:val="A2A8602C9AB644DD88CFEAA2BC2A8AA3"/>
  </w:style>
  <w:style w:type="paragraph" w:customStyle="1" w:styleId="B685BA8196F04D46829407127AF372B6">
    <w:name w:val="B685BA8196F04D46829407127AF372B6"/>
  </w:style>
  <w:style w:type="paragraph" w:customStyle="1" w:styleId="1C190CA1DA264B4C9AB6572980CB4397">
    <w:name w:val="1C190CA1DA264B4C9AB6572980CB4397"/>
  </w:style>
  <w:style w:type="paragraph" w:customStyle="1" w:styleId="F2DBB881C92B4535A7BE71CB497ABCDD">
    <w:name w:val="F2DBB881C92B4535A7BE71CB497ABCDD"/>
  </w:style>
  <w:style w:type="paragraph" w:customStyle="1" w:styleId="1750B98D2F6449119FF8B4E129F7BF98">
    <w:name w:val="1750B98D2F6449119FF8B4E129F7BF98"/>
  </w:style>
  <w:style w:type="paragraph" w:customStyle="1" w:styleId="68CEA212DF6E4CB18D052FF4889CB5CE">
    <w:name w:val="68CEA212DF6E4CB18D052FF4889CB5CE"/>
  </w:style>
  <w:style w:type="paragraph" w:customStyle="1" w:styleId="DDA13D30A1734F6CB31BD8A9AF5FD1AA">
    <w:name w:val="DDA13D30A1734F6CB31BD8A9AF5FD1AA"/>
  </w:style>
  <w:style w:type="paragraph" w:customStyle="1" w:styleId="8F82287490504186824EA721117DF53F">
    <w:name w:val="8F82287490504186824EA721117DF53F"/>
  </w:style>
  <w:style w:type="paragraph" w:customStyle="1" w:styleId="813D2AA837F8408881E1B16CE3FCA9B7">
    <w:name w:val="813D2AA837F8408881E1B16CE3FCA9B7"/>
  </w:style>
  <w:style w:type="paragraph" w:customStyle="1" w:styleId="8954D525AA494E91A72118027593AA5B">
    <w:name w:val="8954D525AA494E91A72118027593AA5B"/>
  </w:style>
  <w:style w:type="paragraph" w:customStyle="1" w:styleId="75D3E86503CB4501B108E0990E3175A0">
    <w:name w:val="75D3E86503CB4501B108E0990E3175A0"/>
  </w:style>
  <w:style w:type="paragraph" w:customStyle="1" w:styleId="6D016C297AEC46B98481724251EA56A8">
    <w:name w:val="6D016C297AEC46B98481724251EA56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Module 04 Activity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594E15-047D-4517-81DF-0D62A45F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03 Activity – Wireframing and Basic Layout</vt:lpstr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04 Activity – Wireframing and Documenting Styling</dc:title>
  <dc:subject/>
  <dc:creator>Patrick Brunner</dc:creator>
  <cp:keywords/>
  <dc:description/>
  <cp:lastModifiedBy>Patrick Brunner</cp:lastModifiedBy>
  <cp:revision>2</cp:revision>
  <dcterms:created xsi:type="dcterms:W3CDTF">2018-12-02T23:24:00Z</dcterms:created>
  <dcterms:modified xsi:type="dcterms:W3CDTF">2018-12-02T23:24:00Z</dcterms:modified>
</cp:coreProperties>
</file>