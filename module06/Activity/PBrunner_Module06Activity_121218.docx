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FD44" w14:textId="3A1B1A6F" w:rsidR="00E81978" w:rsidRDefault="00105454">
      <w:pPr>
        <w:pStyle w:val="Title"/>
      </w:pPr>
      <w:sdt>
        <w:sdtPr>
          <w:alias w:val="Title:"/>
          <w:tag w:val="Title:"/>
          <w:id w:val="726351117"/>
          <w:placeholder>
            <w:docPart w:val="18C853519B6544C2B706F0533B9EDEA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143E1">
            <w:t>Module 0</w:t>
          </w:r>
          <w:r w:rsidR="00ED1AFD">
            <w:t xml:space="preserve">6 </w:t>
          </w:r>
          <w:r w:rsidR="00410F15">
            <w:t>Activity</w:t>
          </w:r>
          <w:r w:rsidR="00DD4800">
            <w:t xml:space="preserve"> – </w:t>
          </w:r>
          <w:r w:rsidR="00ED1AFD">
            <w:t>Research Push Notifications API</w:t>
          </w:r>
        </w:sdtContent>
      </w:sdt>
    </w:p>
    <w:p w14:paraId="2740E24F" w14:textId="77777777" w:rsidR="00B823AA" w:rsidRDefault="008F6F98" w:rsidP="00B823AA">
      <w:pPr>
        <w:pStyle w:val="Title2"/>
      </w:pPr>
      <w:r>
        <w:t>Patrick A Brunner</w:t>
      </w:r>
    </w:p>
    <w:p w14:paraId="7F36CAE9" w14:textId="77777777" w:rsidR="00E81978" w:rsidRDefault="008F6F98" w:rsidP="00B823AA">
      <w:pPr>
        <w:pStyle w:val="Title2"/>
      </w:pPr>
      <w:r>
        <w:t>Rasmussen College</w:t>
      </w:r>
    </w:p>
    <w:p w14:paraId="74134128" w14:textId="77777777" w:rsidR="00E81978" w:rsidRDefault="00E81978" w:rsidP="00B823AA">
      <w:pPr>
        <w:pStyle w:val="Title2"/>
      </w:pPr>
    </w:p>
    <w:p w14:paraId="21B786C1" w14:textId="77777777" w:rsidR="005E6610" w:rsidRDefault="005E6610" w:rsidP="00B823AA">
      <w:pPr>
        <w:pStyle w:val="Title2"/>
      </w:pPr>
    </w:p>
    <w:p w14:paraId="18B97142" w14:textId="77777777" w:rsidR="005E6610" w:rsidRDefault="005E6610" w:rsidP="00B823AA">
      <w:pPr>
        <w:pStyle w:val="Title2"/>
      </w:pPr>
    </w:p>
    <w:p w14:paraId="1D3AADF8" w14:textId="77777777" w:rsidR="005E6610" w:rsidRDefault="005E6610" w:rsidP="00B823AA">
      <w:pPr>
        <w:pStyle w:val="Title2"/>
      </w:pPr>
    </w:p>
    <w:p w14:paraId="6F30D763" w14:textId="77777777" w:rsidR="005E6610" w:rsidRDefault="005E6610" w:rsidP="00B823AA">
      <w:pPr>
        <w:pStyle w:val="Title2"/>
      </w:pPr>
    </w:p>
    <w:p w14:paraId="3FC3D811" w14:textId="77777777" w:rsidR="005E6610" w:rsidRDefault="005E6610" w:rsidP="00B823AA">
      <w:pPr>
        <w:pStyle w:val="Title2"/>
      </w:pPr>
    </w:p>
    <w:p w14:paraId="5744DB9E" w14:textId="77777777" w:rsidR="005E6610" w:rsidRDefault="005E6610" w:rsidP="00B823AA">
      <w:pPr>
        <w:pStyle w:val="Title2"/>
      </w:pPr>
    </w:p>
    <w:p w14:paraId="07AA1544" w14:textId="77777777" w:rsidR="005E6610" w:rsidRDefault="005E6610" w:rsidP="00B823AA">
      <w:pPr>
        <w:pStyle w:val="Title2"/>
      </w:pPr>
    </w:p>
    <w:p w14:paraId="22FE9584" w14:textId="77777777" w:rsidR="005E6610" w:rsidRDefault="005E6610" w:rsidP="00B823AA">
      <w:pPr>
        <w:pStyle w:val="Title2"/>
      </w:pPr>
    </w:p>
    <w:p w14:paraId="1BBAAB31" w14:textId="77777777" w:rsidR="005E6610" w:rsidRDefault="005E6610" w:rsidP="00B823AA">
      <w:pPr>
        <w:pStyle w:val="Title2"/>
      </w:pPr>
    </w:p>
    <w:p w14:paraId="63464027" w14:textId="77777777" w:rsidR="005E6610" w:rsidRDefault="005E6610" w:rsidP="00B823AA">
      <w:pPr>
        <w:pStyle w:val="Title2"/>
      </w:pPr>
    </w:p>
    <w:p w14:paraId="191811B4" w14:textId="77777777" w:rsidR="005E6610" w:rsidRDefault="005E6610" w:rsidP="00B823AA">
      <w:pPr>
        <w:pStyle w:val="Title2"/>
      </w:pPr>
    </w:p>
    <w:p w14:paraId="4B6BF1B1" w14:textId="77777777" w:rsidR="005E6610" w:rsidRDefault="005E6610" w:rsidP="00B823AA">
      <w:pPr>
        <w:pStyle w:val="Title2"/>
      </w:pPr>
    </w:p>
    <w:p w14:paraId="07240233" w14:textId="77777777" w:rsidR="005E6610" w:rsidRDefault="005E6610" w:rsidP="00B823AA">
      <w:pPr>
        <w:pStyle w:val="Title2"/>
      </w:pPr>
    </w:p>
    <w:p w14:paraId="0B750B6A" w14:textId="77777777" w:rsidR="005E6610" w:rsidRDefault="005E6610" w:rsidP="00B823AA">
      <w:pPr>
        <w:pStyle w:val="Title2"/>
      </w:pPr>
    </w:p>
    <w:p w14:paraId="104BC25C" w14:textId="40C5A57F" w:rsidR="00626B6A" w:rsidRDefault="00626B6A" w:rsidP="00410F15">
      <w:pPr>
        <w:ind w:firstLine="0"/>
      </w:pPr>
    </w:p>
    <w:p w14:paraId="1A6CF2AC" w14:textId="3740FD8D" w:rsidR="00410F15" w:rsidRDefault="00044098" w:rsidP="00375D73">
      <w:r>
        <w:lastRenderedPageBreak/>
        <w:t xml:space="preserve">For the module </w:t>
      </w:r>
      <w:r w:rsidR="00375D73">
        <w:t xml:space="preserve">6 </w:t>
      </w:r>
      <w:r>
        <w:t xml:space="preserve">activity, we will be </w:t>
      </w:r>
      <w:r w:rsidR="00375D73">
        <w:t xml:space="preserve">reviewing the Notifications API in some detail.  While looking at the Notifications API here we will be covering requesting permissions, creating notifications, closing notifications and notification events as well as browser compatibility.  </w:t>
      </w:r>
    </w:p>
    <w:p w14:paraId="6ED1B81C" w14:textId="2C299ED1" w:rsidR="00375D73" w:rsidRDefault="00375D73" w:rsidP="00375D73">
      <w:r>
        <w:t xml:space="preserve">To begin the review, we must first define what a push notification is.  According to the article </w:t>
      </w:r>
      <w:r>
        <w:t xml:space="preserve">The </w:t>
      </w:r>
      <w:r>
        <w:t>Notification</w:t>
      </w:r>
      <w:r>
        <w:t xml:space="preserve"> API Guide located at </w:t>
      </w:r>
      <w:hyperlink r:id="rId9" w:history="1">
        <w:r w:rsidRPr="00D175AC">
          <w:rPr>
            <w:rStyle w:val="Hyperlink"/>
          </w:rPr>
          <w:t>https://flaviocopes.com/notifications-api/</w:t>
        </w:r>
      </w:hyperlink>
      <w:r>
        <w:t>, “</w:t>
      </w:r>
      <w:r w:rsidRPr="00375D73">
        <w:t xml:space="preserve">The </w:t>
      </w:r>
      <w:r w:rsidRPr="00375D73">
        <w:rPr>
          <w:bCs/>
        </w:rPr>
        <w:t>Notifications API</w:t>
      </w:r>
      <w:r w:rsidRPr="00375D73">
        <w:t xml:space="preserve"> is the interface that browsers expose to the developer to allow </w:t>
      </w:r>
      <w:r w:rsidRPr="00375D73">
        <w:rPr>
          <w:bCs/>
        </w:rPr>
        <w:t>showing messages to the user</w:t>
      </w:r>
      <w:r w:rsidRPr="00375D73">
        <w:t>, with their permission, even if the web site / web app is not open in the browser.</w:t>
      </w:r>
      <w:r>
        <w:t xml:space="preserve">”  (The Notification, 2018).  </w:t>
      </w:r>
      <w:r w:rsidR="00BD40A5">
        <w:t>To show these notifications to the user there is need to have permission to do so.  This leads us into our key components for this paper.  They are as follows:</w:t>
      </w:r>
    </w:p>
    <w:p w14:paraId="53BE8A7F" w14:textId="1F2F7FE5" w:rsidR="00BD40A5" w:rsidRPr="00BD40A5" w:rsidRDefault="00BD40A5" w:rsidP="00BD40A5">
      <w:pPr>
        <w:pStyle w:val="ListParagraph"/>
        <w:numPr>
          <w:ilvl w:val="0"/>
          <w:numId w:val="24"/>
        </w:numPr>
      </w:pPr>
      <w:r>
        <w:t xml:space="preserve">Requesting permissions – As previously stated, to use the Notification there must first be user permission.  To request this permission, the </w:t>
      </w:r>
      <w:r w:rsidRPr="00BD40A5">
        <w:t>“</w:t>
      </w:r>
      <w:proofErr w:type="spellStart"/>
      <w:r w:rsidRPr="00BD40A5">
        <w:rPr>
          <w:rFonts w:ascii="Courier New" w:hAnsi="Courier New" w:cs="Courier New"/>
        </w:rPr>
        <w:t>Notification.requestPermission</w:t>
      </w:r>
      <w:proofErr w:type="spellEnd"/>
      <w:r w:rsidRPr="00BD40A5">
        <w:rPr>
          <w:rFonts w:ascii="Courier New" w:hAnsi="Courier New" w:cs="Courier New"/>
        </w:rPr>
        <w:t>(</w:t>
      </w:r>
      <w:r w:rsidRPr="00BD40A5">
        <w:rPr>
          <w:rFonts w:ascii="Courier New" w:hAnsi="Courier New" w:cs="Courier New"/>
        </w:rPr>
        <w:t>)”</w:t>
      </w:r>
      <w:r>
        <w:rPr>
          <w:rFonts w:ascii="Courier New" w:hAnsi="Courier New" w:cs="Courier New"/>
          <w:sz w:val="20"/>
          <w:szCs w:val="20"/>
        </w:rPr>
        <w:t xml:space="preserve"> </w:t>
      </w:r>
      <w:r>
        <w:rPr>
          <w:rFonts w:cstheme="minorHAnsi"/>
        </w:rPr>
        <w:t>method is used.  Using this method will show a permission granting panel unless permission was previously granted.  To allow user interaction with a permission request you would attach a processing function to the permission that can allow the user to either grant or deny the permission.</w:t>
      </w:r>
    </w:p>
    <w:p w14:paraId="7C4A34A0" w14:textId="64976FF9" w:rsidR="00BD40A5" w:rsidRDefault="00BD40A5" w:rsidP="00BD40A5">
      <w:pPr>
        <w:pStyle w:val="ListParagraph"/>
        <w:numPr>
          <w:ilvl w:val="0"/>
          <w:numId w:val="24"/>
        </w:numPr>
      </w:pPr>
      <w:r>
        <w:t xml:space="preserve">Creating Notifications – “The Notification object exposed by the windows object </w:t>
      </w:r>
      <w:r w:rsidR="00D37DA0">
        <w:t>in the browser allows you to create a notification and customize its appearance.”  Once you have created a basic notification you have choice that include adding a body and adding an image</w:t>
      </w:r>
    </w:p>
    <w:p w14:paraId="20AF9234" w14:textId="04F84709" w:rsidR="00D37DA0" w:rsidRDefault="00D37DA0" w:rsidP="00BD40A5">
      <w:pPr>
        <w:pStyle w:val="ListParagraph"/>
        <w:numPr>
          <w:ilvl w:val="0"/>
          <w:numId w:val="24"/>
        </w:numPr>
      </w:pPr>
      <w:r>
        <w:t xml:space="preserve">Closing Notifications and notification events – Once a notification is open it will probably be closed.  Th complete this, you first create a reference to the created notification, for example “const n = new Notification (‘Hello World’)” and then </w:t>
      </w:r>
      <w:r>
        <w:lastRenderedPageBreak/>
        <w:t>close it later using “</w:t>
      </w:r>
      <w:proofErr w:type="spellStart"/>
      <w:proofErr w:type="gramStart"/>
      <w:r>
        <w:t>n.close</w:t>
      </w:r>
      <w:proofErr w:type="spellEnd"/>
      <w:proofErr w:type="gramEnd"/>
      <w:r>
        <w:t xml:space="preserve"> ()” or with a time out like “</w:t>
      </w:r>
      <w:proofErr w:type="spellStart"/>
      <w:r>
        <w:t>setTimeout</w:t>
      </w:r>
      <w:proofErr w:type="spellEnd"/>
      <w:r>
        <w:t xml:space="preserve"> (</w:t>
      </w:r>
      <w:proofErr w:type="spellStart"/>
      <w:r>
        <w:t>n.close</w:t>
      </w:r>
      <w:proofErr w:type="spellEnd"/>
      <w:r>
        <w:t xml:space="preserve"> (), 1 * 1000)”.</w:t>
      </w:r>
    </w:p>
    <w:p w14:paraId="0F74C791" w14:textId="75BE0374" w:rsidR="00D37DA0" w:rsidRDefault="00D37DA0" w:rsidP="00BD40A5">
      <w:pPr>
        <w:pStyle w:val="ListParagraph"/>
        <w:numPr>
          <w:ilvl w:val="0"/>
          <w:numId w:val="24"/>
        </w:numPr>
      </w:pPr>
      <w:r>
        <w:t xml:space="preserve">Browser Compatibility </w:t>
      </w:r>
      <w:r w:rsidR="009149D9">
        <w:t>–</w:t>
      </w:r>
      <w:r>
        <w:t xml:space="preserve"> </w:t>
      </w:r>
      <w:r w:rsidR="009149D9">
        <w:t xml:space="preserve">Many sites already make use of </w:t>
      </w:r>
      <w:proofErr w:type="gramStart"/>
      <w:r w:rsidR="009149D9">
        <w:t>notifications,</w:t>
      </w:r>
      <w:proofErr w:type="gramEnd"/>
      <w:r w:rsidR="009149D9">
        <w:t xml:space="preserve"> however it is always a good idea to check and see if a browser accepts notifications.  According to </w:t>
      </w:r>
      <w:proofErr w:type="spellStart"/>
      <w:r w:rsidR="009149D9">
        <w:t>Rajan</w:t>
      </w:r>
      <w:proofErr w:type="spellEnd"/>
      <w:r w:rsidR="009149D9">
        <w:t xml:space="preserve"> Tiwari in the article Why and How to Implement Web Notification API found at </w:t>
      </w:r>
      <w:hyperlink r:id="rId10" w:history="1">
        <w:r w:rsidR="009149D9" w:rsidRPr="00D175AC">
          <w:rPr>
            <w:rStyle w:val="Hyperlink"/>
          </w:rPr>
          <w:t>https://hackernoon.com/why-and-how-to-implement-web-notification-api-4eb795c5b05d</w:t>
        </w:r>
      </w:hyperlink>
      <w:r w:rsidR="009149D9">
        <w:t xml:space="preserve">, we are able to test browsers using </w:t>
      </w:r>
    </w:p>
    <w:p w14:paraId="1CF9D869" w14:textId="232ED658" w:rsidR="009149D9" w:rsidRPr="009149D9" w:rsidRDefault="009149D9" w:rsidP="0091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firstLine="0"/>
      </w:pPr>
      <w:r w:rsidRPr="009149D9">
        <w:t>“</w:t>
      </w:r>
      <w:r w:rsidRPr="009149D9">
        <w:t>if (‘Notification’ in window) {</w:t>
      </w:r>
      <w:r w:rsidRPr="009149D9">
        <w:br/>
        <w:t xml:space="preserve"> </w:t>
      </w:r>
      <w:proofErr w:type="gramStart"/>
      <w:r w:rsidRPr="009149D9">
        <w:t>alert(</w:t>
      </w:r>
      <w:proofErr w:type="gramEnd"/>
      <w:r w:rsidRPr="009149D9">
        <w:t>“Congrats you are using a modern browser and it supports Notification”);</w:t>
      </w:r>
      <w:r w:rsidRPr="009149D9">
        <w:br/>
        <w:t>}</w:t>
      </w:r>
      <w:r w:rsidRPr="009149D9">
        <w:t>”</w:t>
      </w:r>
    </w:p>
    <w:p w14:paraId="56E1B2E7" w14:textId="2B9925F4" w:rsidR="009149D9" w:rsidRDefault="009149D9" w:rsidP="0091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firstLine="0"/>
        <w:rPr>
          <w:rFonts w:ascii="Courier New" w:eastAsia="Times New Roman" w:hAnsi="Courier New" w:cs="Courier New"/>
          <w:kern w:val="0"/>
          <w:sz w:val="20"/>
          <w:szCs w:val="20"/>
          <w:lang w:eastAsia="en-US"/>
        </w:rPr>
      </w:pPr>
    </w:p>
    <w:p w14:paraId="2D51D9E8" w14:textId="08D7049B" w:rsidR="009149D9" w:rsidRPr="009149D9" w:rsidRDefault="009149D9" w:rsidP="0091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2"/>
      </w:pPr>
      <w:r>
        <w:t>A mentioned earlier several sites like Facebook, Twitter, Flowdock and Stack are making use of notifications for their site and can be very useful.</w:t>
      </w:r>
    </w:p>
    <w:p w14:paraId="15977DC4" w14:textId="77777777" w:rsidR="009149D9" w:rsidRPr="00375D73" w:rsidRDefault="009149D9" w:rsidP="009149D9">
      <w:pPr>
        <w:ind w:left="2880" w:firstLine="0"/>
      </w:pPr>
    </w:p>
    <w:p w14:paraId="1BDC7C2F" w14:textId="77777777" w:rsidR="00410F15" w:rsidRDefault="00410F15" w:rsidP="00410F15">
      <w:pPr>
        <w:pStyle w:val="SectionTitle"/>
      </w:pPr>
      <w:r>
        <w:lastRenderedPageBreak/>
        <w:t>References</w:t>
      </w:r>
    </w:p>
    <w:p w14:paraId="7494E55F" w14:textId="6688DB33" w:rsidR="00410F15" w:rsidRDefault="00410F15" w:rsidP="00410F15">
      <w:pPr>
        <w:pStyle w:val="Bibliography"/>
      </w:pPr>
      <w:r>
        <w:fldChar w:fldCharType="begin"/>
      </w:r>
      <w:r>
        <w:instrText xml:space="preserve"> BIBLIOGRAPHY </w:instrText>
      </w:r>
      <w:r>
        <w:fldChar w:fldCharType="separate"/>
      </w:r>
      <w:r w:rsidR="00D37DA0">
        <w:rPr>
          <w:noProof/>
        </w:rPr>
        <w:t>The Notification</w:t>
      </w:r>
      <w:r>
        <w:rPr>
          <w:noProof/>
        </w:rPr>
        <w:t>. (201</w:t>
      </w:r>
      <w:r w:rsidR="00D37DA0">
        <w:rPr>
          <w:noProof/>
        </w:rPr>
        <w:t>8</w:t>
      </w:r>
      <w:r>
        <w:rPr>
          <w:noProof/>
        </w:rPr>
        <w:t>).</w:t>
      </w:r>
      <w:r w:rsidRPr="00057C0D">
        <w:rPr>
          <w:rFonts w:asciiTheme="majorHAnsi" w:eastAsiaTheme="majorEastAsia" w:hAnsiTheme="majorHAnsi" w:cstheme="majorBidi"/>
          <w:b/>
        </w:rPr>
        <w:t xml:space="preserve"> </w:t>
      </w:r>
      <w:r>
        <w:rPr>
          <w:rFonts w:asciiTheme="majorHAnsi" w:eastAsiaTheme="majorEastAsia" w:hAnsiTheme="majorHAnsi" w:cstheme="majorBidi"/>
          <w:b/>
        </w:rPr>
        <w:t xml:space="preserve"> </w:t>
      </w:r>
      <w:r w:rsidR="00D37DA0">
        <w:rPr>
          <w:rFonts w:asciiTheme="majorHAnsi" w:eastAsiaTheme="majorEastAsia" w:hAnsiTheme="majorHAnsi" w:cstheme="majorBidi"/>
        </w:rPr>
        <w:t>The Notification API Guide</w:t>
      </w:r>
      <w:r w:rsidRPr="00057C0D">
        <w:rPr>
          <w:noProof/>
        </w:rPr>
        <w:t>.</w:t>
      </w:r>
      <w:r>
        <w:rPr>
          <w:noProof/>
        </w:rPr>
        <w:t xml:space="preserve">  Retrieved from</w:t>
      </w:r>
      <w:r w:rsidR="00531E6D">
        <w:rPr>
          <w:noProof/>
        </w:rPr>
        <w:t xml:space="preserve"> </w:t>
      </w:r>
      <w:r w:rsidR="00D37DA0" w:rsidRPr="00D37DA0">
        <w:rPr>
          <w:noProof/>
        </w:rPr>
        <w:t>https://flaviocopes.com/notifications-api/</w:t>
      </w:r>
      <w:r>
        <w:rPr>
          <w:noProof/>
        </w:rPr>
        <w:t>.</w:t>
      </w:r>
    </w:p>
    <w:p w14:paraId="0F306699" w14:textId="18270288" w:rsidR="00410F15" w:rsidRPr="005E6AA9" w:rsidRDefault="009149D9" w:rsidP="00410F15">
      <w:pPr>
        <w:pStyle w:val="Bibliography"/>
        <w:rPr>
          <w:b/>
          <w:bCs/>
          <w:noProof/>
        </w:rPr>
      </w:pPr>
      <w:r>
        <w:rPr>
          <w:noProof/>
        </w:rPr>
        <w:t>Tiwari</w:t>
      </w:r>
      <w:r w:rsidR="00410F15">
        <w:rPr>
          <w:noProof/>
        </w:rPr>
        <w:t xml:space="preserve">, </w:t>
      </w:r>
      <w:r>
        <w:rPr>
          <w:noProof/>
        </w:rPr>
        <w:t>R</w:t>
      </w:r>
      <w:r w:rsidR="00410F15">
        <w:rPr>
          <w:noProof/>
        </w:rPr>
        <w:t>.  (201</w:t>
      </w:r>
      <w:r>
        <w:rPr>
          <w:noProof/>
        </w:rPr>
        <w:t>7</w:t>
      </w:r>
      <w:r w:rsidR="00410F15">
        <w:rPr>
          <w:noProof/>
        </w:rPr>
        <w:t xml:space="preserve">).  </w:t>
      </w:r>
      <w:r>
        <w:t>Why and How to Implement Web Notification API</w:t>
      </w:r>
      <w:r w:rsidR="00410F15">
        <w:rPr>
          <w:noProof/>
        </w:rPr>
        <w:t>.</w:t>
      </w:r>
      <w:r w:rsidR="00BE4C00">
        <w:rPr>
          <w:noProof/>
        </w:rPr>
        <w:t xml:space="preserve">  </w:t>
      </w:r>
      <w:r w:rsidR="00410F15">
        <w:rPr>
          <w:noProof/>
        </w:rPr>
        <w:t>Retrieved from</w:t>
      </w:r>
      <w:r>
        <w:rPr>
          <w:noProof/>
        </w:rPr>
        <w:t xml:space="preserve"> </w:t>
      </w:r>
      <w:r w:rsidRPr="009149D9">
        <w:rPr>
          <w:noProof/>
        </w:rPr>
        <w:t>https://hackernoon.com/why-and-how-to-implement-web-notification-api-4eb795c5b05d</w:t>
      </w:r>
      <w:bookmarkStart w:id="0" w:name="_GoBack"/>
      <w:bookmarkEnd w:id="0"/>
      <w:r w:rsidR="00410F15">
        <w:rPr>
          <w:noProof/>
        </w:rPr>
        <w:t>.</w:t>
      </w:r>
      <w:r w:rsidR="00410F15">
        <w:rPr>
          <w:b/>
          <w:bCs/>
          <w:noProof/>
        </w:rPr>
        <w:fldChar w:fldCharType="end"/>
      </w:r>
    </w:p>
    <w:p w14:paraId="6BAB0B46" w14:textId="01C1D754" w:rsidR="00410F15" w:rsidRPr="00B564EB" w:rsidRDefault="00410F15" w:rsidP="00410F15">
      <w:pPr>
        <w:ind w:firstLine="0"/>
      </w:pPr>
    </w:p>
    <w:sectPr w:rsidR="00410F15" w:rsidRPr="00B564EB">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FF506" w14:textId="77777777" w:rsidR="00105454" w:rsidRDefault="00105454">
      <w:pPr>
        <w:spacing w:line="240" w:lineRule="auto"/>
      </w:pPr>
      <w:r>
        <w:separator/>
      </w:r>
    </w:p>
    <w:p w14:paraId="72E7A298" w14:textId="77777777" w:rsidR="00105454" w:rsidRDefault="00105454"/>
  </w:endnote>
  <w:endnote w:type="continuationSeparator" w:id="0">
    <w:p w14:paraId="5F5ADB30" w14:textId="77777777" w:rsidR="00105454" w:rsidRDefault="00105454">
      <w:pPr>
        <w:spacing w:line="240" w:lineRule="auto"/>
      </w:pPr>
      <w:r>
        <w:continuationSeparator/>
      </w:r>
    </w:p>
    <w:p w14:paraId="3B97B660" w14:textId="77777777" w:rsidR="00105454" w:rsidRDefault="00105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3B2BC" w14:textId="77777777" w:rsidR="00105454" w:rsidRDefault="00105454">
      <w:pPr>
        <w:spacing w:line="240" w:lineRule="auto"/>
      </w:pPr>
      <w:r>
        <w:separator/>
      </w:r>
    </w:p>
    <w:p w14:paraId="1B4CC5CB" w14:textId="77777777" w:rsidR="00105454" w:rsidRDefault="00105454"/>
  </w:footnote>
  <w:footnote w:type="continuationSeparator" w:id="0">
    <w:p w14:paraId="79AF39C1" w14:textId="77777777" w:rsidR="00105454" w:rsidRDefault="00105454">
      <w:pPr>
        <w:spacing w:line="240" w:lineRule="auto"/>
      </w:pPr>
      <w:r>
        <w:continuationSeparator/>
      </w:r>
    </w:p>
    <w:p w14:paraId="52478F08" w14:textId="77777777" w:rsidR="00105454" w:rsidRDefault="001054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42BE" w14:textId="4BC06FB0" w:rsidR="00E81978" w:rsidRDefault="00105454">
    <w:pPr>
      <w:pStyle w:val="Header"/>
    </w:pPr>
    <w:sdt>
      <w:sdtPr>
        <w:rPr>
          <w:rStyle w:val="Strong"/>
        </w:rPr>
        <w:alias w:val="Running head"/>
        <w:tag w:val=""/>
        <w:id w:val="12739865"/>
        <w:placeholder>
          <w:docPart w:val="75D3E86503CB4501B108E0990E3175A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D1AFD">
          <w:rPr>
            <w:rStyle w:val="Strong"/>
          </w:rPr>
          <w:t>Module 06 Activity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C5CCB">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E92F" w14:textId="174511B9" w:rsidR="00E81978" w:rsidRDefault="005D3A03">
    <w:pPr>
      <w:pStyle w:val="Header"/>
      <w:rPr>
        <w:rStyle w:val="Strong"/>
      </w:rPr>
    </w:pPr>
    <w:r>
      <w:t xml:space="preserve">Running head: </w:t>
    </w:r>
    <w:sdt>
      <w:sdtPr>
        <w:rPr>
          <w:rStyle w:val="Strong"/>
        </w:rPr>
        <w:alias w:val="Running head"/>
        <w:tag w:val=""/>
        <w:id w:val="-696842620"/>
        <w:placeholder>
          <w:docPart w:val="6D016C297AEC46B98481724251EA56A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143E1">
          <w:rPr>
            <w:rStyle w:val="Strong"/>
          </w:rPr>
          <w:t>Module 0</w:t>
        </w:r>
        <w:r w:rsidR="00ED1AFD">
          <w:rPr>
            <w:rStyle w:val="Strong"/>
          </w:rPr>
          <w:t>6</w:t>
        </w:r>
        <w:r w:rsidR="00CC0F8B">
          <w:rPr>
            <w:rStyle w:val="Strong"/>
          </w:rPr>
          <w:t xml:space="preserve"> </w:t>
        </w:r>
        <w:r w:rsidR="00410F15">
          <w:rPr>
            <w:rStyle w:val="Strong"/>
          </w:rPr>
          <w:t>Activity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C5CCB">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779B1"/>
    <w:multiLevelType w:val="hybridMultilevel"/>
    <w:tmpl w:val="8A926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E9673D"/>
    <w:multiLevelType w:val="hybridMultilevel"/>
    <w:tmpl w:val="4EB86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71714D"/>
    <w:multiLevelType w:val="hybridMultilevel"/>
    <w:tmpl w:val="BD90B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217621"/>
    <w:multiLevelType w:val="hybridMultilevel"/>
    <w:tmpl w:val="22B87248"/>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8318BD"/>
    <w:multiLevelType w:val="hybridMultilevel"/>
    <w:tmpl w:val="69067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D314A0"/>
    <w:multiLevelType w:val="hybridMultilevel"/>
    <w:tmpl w:val="DECE4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5860E8"/>
    <w:multiLevelType w:val="hybridMultilevel"/>
    <w:tmpl w:val="B4C8F6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955397"/>
    <w:multiLevelType w:val="hybridMultilevel"/>
    <w:tmpl w:val="3B4C5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861BA2"/>
    <w:multiLevelType w:val="hybridMultilevel"/>
    <w:tmpl w:val="7E6431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C465C09"/>
    <w:multiLevelType w:val="hybridMultilevel"/>
    <w:tmpl w:val="EA52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4"/>
  </w:num>
  <w:num w:numId="15">
    <w:abstractNumId w:val="20"/>
  </w:num>
  <w:num w:numId="16">
    <w:abstractNumId w:val="11"/>
  </w:num>
  <w:num w:numId="17">
    <w:abstractNumId w:val="15"/>
  </w:num>
  <w:num w:numId="18">
    <w:abstractNumId w:val="23"/>
  </w:num>
  <w:num w:numId="19">
    <w:abstractNumId w:val="18"/>
  </w:num>
  <w:num w:numId="20">
    <w:abstractNumId w:val="12"/>
  </w:num>
  <w:num w:numId="21">
    <w:abstractNumId w:val="10"/>
  </w:num>
  <w:num w:numId="22">
    <w:abstractNumId w:val="19"/>
  </w:num>
  <w:num w:numId="23">
    <w:abstractNumId w:val="22"/>
  </w:num>
  <w:num w:numId="24">
    <w:abstractNumId w:val="16"/>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98"/>
    <w:rsid w:val="00042CD7"/>
    <w:rsid w:val="00044098"/>
    <w:rsid w:val="00054B3C"/>
    <w:rsid w:val="0009169D"/>
    <w:rsid w:val="000B35E3"/>
    <w:rsid w:val="000D1888"/>
    <w:rsid w:val="000D3F41"/>
    <w:rsid w:val="000D54CD"/>
    <w:rsid w:val="00105454"/>
    <w:rsid w:val="00122565"/>
    <w:rsid w:val="0013156B"/>
    <w:rsid w:val="001424C5"/>
    <w:rsid w:val="00144E4E"/>
    <w:rsid w:val="00153865"/>
    <w:rsid w:val="00173381"/>
    <w:rsid w:val="001B124B"/>
    <w:rsid w:val="001B6C4E"/>
    <w:rsid w:val="001D653A"/>
    <w:rsid w:val="002017F5"/>
    <w:rsid w:val="00240E42"/>
    <w:rsid w:val="002E3707"/>
    <w:rsid w:val="00304179"/>
    <w:rsid w:val="00355DCA"/>
    <w:rsid w:val="00365736"/>
    <w:rsid w:val="00370B4E"/>
    <w:rsid w:val="00375D73"/>
    <w:rsid w:val="0038471C"/>
    <w:rsid w:val="00391305"/>
    <w:rsid w:val="00396C77"/>
    <w:rsid w:val="00397190"/>
    <w:rsid w:val="003B3BB6"/>
    <w:rsid w:val="00410F15"/>
    <w:rsid w:val="00434556"/>
    <w:rsid w:val="00475E2B"/>
    <w:rsid w:val="004946FD"/>
    <w:rsid w:val="00531E6D"/>
    <w:rsid w:val="00551A02"/>
    <w:rsid w:val="005534FA"/>
    <w:rsid w:val="00593B27"/>
    <w:rsid w:val="005B676B"/>
    <w:rsid w:val="005D3A03"/>
    <w:rsid w:val="005D4335"/>
    <w:rsid w:val="005E6610"/>
    <w:rsid w:val="005F3D00"/>
    <w:rsid w:val="00626B6A"/>
    <w:rsid w:val="006736B1"/>
    <w:rsid w:val="00694E4F"/>
    <w:rsid w:val="006D75CA"/>
    <w:rsid w:val="006E0F9D"/>
    <w:rsid w:val="006E398C"/>
    <w:rsid w:val="007037D0"/>
    <w:rsid w:val="00744AED"/>
    <w:rsid w:val="0079500F"/>
    <w:rsid w:val="007C6DD3"/>
    <w:rsid w:val="007E46FA"/>
    <w:rsid w:val="007F7916"/>
    <w:rsid w:val="008002C0"/>
    <w:rsid w:val="00807A42"/>
    <w:rsid w:val="00822FCD"/>
    <w:rsid w:val="008C5323"/>
    <w:rsid w:val="008D70FA"/>
    <w:rsid w:val="008F6F98"/>
    <w:rsid w:val="009143E1"/>
    <w:rsid w:val="009149D9"/>
    <w:rsid w:val="00964BAA"/>
    <w:rsid w:val="00965455"/>
    <w:rsid w:val="0097304E"/>
    <w:rsid w:val="00995ADE"/>
    <w:rsid w:val="009A6A3B"/>
    <w:rsid w:val="009A7074"/>
    <w:rsid w:val="00A228F5"/>
    <w:rsid w:val="00AA2309"/>
    <w:rsid w:val="00AB754B"/>
    <w:rsid w:val="00AD66BC"/>
    <w:rsid w:val="00B10F03"/>
    <w:rsid w:val="00B564EB"/>
    <w:rsid w:val="00B62505"/>
    <w:rsid w:val="00B823AA"/>
    <w:rsid w:val="00BA45DB"/>
    <w:rsid w:val="00BD40A5"/>
    <w:rsid w:val="00BE4C00"/>
    <w:rsid w:val="00BF4184"/>
    <w:rsid w:val="00C05AB0"/>
    <w:rsid w:val="00C0601E"/>
    <w:rsid w:val="00C209B6"/>
    <w:rsid w:val="00C31D30"/>
    <w:rsid w:val="00C36D73"/>
    <w:rsid w:val="00C479FD"/>
    <w:rsid w:val="00C57DCF"/>
    <w:rsid w:val="00C80772"/>
    <w:rsid w:val="00CC0F8B"/>
    <w:rsid w:val="00CD6E39"/>
    <w:rsid w:val="00CF6E91"/>
    <w:rsid w:val="00D37DA0"/>
    <w:rsid w:val="00D85B68"/>
    <w:rsid w:val="00DB60B3"/>
    <w:rsid w:val="00DC5CCB"/>
    <w:rsid w:val="00DD4800"/>
    <w:rsid w:val="00E12877"/>
    <w:rsid w:val="00E2358B"/>
    <w:rsid w:val="00E3226E"/>
    <w:rsid w:val="00E6004D"/>
    <w:rsid w:val="00E81978"/>
    <w:rsid w:val="00ED1AFD"/>
    <w:rsid w:val="00EF401C"/>
    <w:rsid w:val="00F02E5B"/>
    <w:rsid w:val="00F379B7"/>
    <w:rsid w:val="00F46A84"/>
    <w:rsid w:val="00F525FA"/>
    <w:rsid w:val="00F64F3B"/>
    <w:rsid w:val="00F75D7D"/>
    <w:rsid w:val="00FA565B"/>
    <w:rsid w:val="00FA718B"/>
    <w:rsid w:val="00FB1B35"/>
    <w:rsid w:val="00FC2595"/>
    <w:rsid w:val="00FC33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75CC"/>
  <w15:chartTrackingRefBased/>
  <w15:docId w15:val="{AAF17BE4-687B-4016-BFAF-381D0400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F6F98"/>
    <w:rPr>
      <w:color w:val="5F5F5F" w:themeColor="hyperlink"/>
      <w:u w:val="single"/>
    </w:rPr>
  </w:style>
  <w:style w:type="character" w:styleId="Mention">
    <w:name w:val="Mention"/>
    <w:basedOn w:val="DefaultParagraphFont"/>
    <w:uiPriority w:val="99"/>
    <w:semiHidden/>
    <w:unhideWhenUsed/>
    <w:rsid w:val="008F6F98"/>
    <w:rPr>
      <w:color w:val="2B579A"/>
      <w:shd w:val="clear" w:color="auto" w:fill="E6E6E6"/>
    </w:rPr>
  </w:style>
  <w:style w:type="character" w:styleId="UnresolvedMention">
    <w:name w:val="Unresolved Mention"/>
    <w:basedOn w:val="DefaultParagraphFont"/>
    <w:uiPriority w:val="99"/>
    <w:semiHidden/>
    <w:unhideWhenUsed/>
    <w:rsid w:val="006736B1"/>
    <w:rPr>
      <w:color w:val="605E5C"/>
      <w:shd w:val="clear" w:color="auto" w:fill="E1DFDD"/>
    </w:rPr>
  </w:style>
  <w:style w:type="character" w:customStyle="1" w:styleId="h-card">
    <w:name w:val="h-card"/>
    <w:basedOn w:val="DefaultParagraphFont"/>
    <w:rsid w:val="0041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42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18954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hackernoon.com/why-and-how-to-implement-web-notification-api-4eb795c5b05d" TargetMode="External"/><Relationship Id="rId4" Type="http://schemas.openxmlformats.org/officeDocument/2006/relationships/styles" Target="styles.xml"/><Relationship Id="rId9" Type="http://schemas.openxmlformats.org/officeDocument/2006/relationships/hyperlink" Target="https://flaviocopes.com/notifications-api/"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C853519B6544C2B706F0533B9EDEAD"/>
        <w:category>
          <w:name w:val="General"/>
          <w:gallery w:val="placeholder"/>
        </w:category>
        <w:types>
          <w:type w:val="bbPlcHdr"/>
        </w:types>
        <w:behaviors>
          <w:behavior w:val="content"/>
        </w:behaviors>
        <w:guid w:val="{EE15C1BE-E48C-41C7-BBF0-DB7DBC82EB92}"/>
      </w:docPartPr>
      <w:docPartBody>
        <w:p w:rsidR="00F90E2F" w:rsidRDefault="00CF5853">
          <w:pPr>
            <w:pStyle w:val="18C853519B6544C2B706F0533B9EDEAD"/>
          </w:pPr>
          <w:r>
            <w:t>[Title Here, up to 12 Words, on One to Two Lines]</w:t>
          </w:r>
        </w:p>
      </w:docPartBody>
    </w:docPart>
    <w:docPart>
      <w:docPartPr>
        <w:name w:val="75D3E86503CB4501B108E0990E3175A0"/>
        <w:category>
          <w:name w:val="General"/>
          <w:gallery w:val="placeholder"/>
        </w:category>
        <w:types>
          <w:type w:val="bbPlcHdr"/>
        </w:types>
        <w:behaviors>
          <w:behavior w:val="content"/>
        </w:behaviors>
        <w:guid w:val="{5257C3C7-569A-44FD-A46B-B03C78560BF0}"/>
      </w:docPartPr>
      <w:docPartBody>
        <w:p w:rsidR="00F90E2F" w:rsidRDefault="00CF5853">
          <w:pPr>
            <w:pStyle w:val="75D3E86503CB4501B108E0990E3175A0"/>
          </w:pPr>
          <w:r w:rsidRPr="005D3A03">
            <w:t>Figures title:</w:t>
          </w:r>
        </w:p>
      </w:docPartBody>
    </w:docPart>
    <w:docPart>
      <w:docPartPr>
        <w:name w:val="6D016C297AEC46B98481724251EA56A8"/>
        <w:category>
          <w:name w:val="General"/>
          <w:gallery w:val="placeholder"/>
        </w:category>
        <w:types>
          <w:type w:val="bbPlcHdr"/>
        </w:types>
        <w:behaviors>
          <w:behavior w:val="content"/>
        </w:behaviors>
        <w:guid w:val="{0E52FD21-2269-44D7-A792-D39B5941ACB7}"/>
      </w:docPartPr>
      <w:docPartBody>
        <w:p w:rsidR="00F90E2F" w:rsidRDefault="00CF5853">
          <w:pPr>
            <w:pStyle w:val="6D016C297AEC46B98481724251EA56A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53"/>
    <w:rsid w:val="002040B3"/>
    <w:rsid w:val="00225988"/>
    <w:rsid w:val="00253CD4"/>
    <w:rsid w:val="00255425"/>
    <w:rsid w:val="003B13E1"/>
    <w:rsid w:val="004A16EE"/>
    <w:rsid w:val="006444EE"/>
    <w:rsid w:val="006D3EF4"/>
    <w:rsid w:val="00A15759"/>
    <w:rsid w:val="00B05B1C"/>
    <w:rsid w:val="00BB438C"/>
    <w:rsid w:val="00C23DB2"/>
    <w:rsid w:val="00CE3A3C"/>
    <w:rsid w:val="00CF5853"/>
    <w:rsid w:val="00E957F0"/>
    <w:rsid w:val="00F1089E"/>
    <w:rsid w:val="00F90E2F"/>
    <w:rsid w:val="00FB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853519B6544C2B706F0533B9EDEAD">
    <w:name w:val="18C853519B6544C2B706F0533B9EDEAD"/>
  </w:style>
  <w:style w:type="paragraph" w:customStyle="1" w:styleId="2C979BAF6A3041948F6EFE5A76AEFDB9">
    <w:name w:val="2C979BAF6A3041948F6EFE5A76AEFDB9"/>
  </w:style>
  <w:style w:type="paragraph" w:customStyle="1" w:styleId="FDD32337E0B64665999D833FD76C1104">
    <w:name w:val="FDD32337E0B64665999D833FD76C1104"/>
  </w:style>
  <w:style w:type="paragraph" w:customStyle="1" w:styleId="B716A28263C14352B75E1A55F5470166">
    <w:name w:val="B716A28263C14352B75E1A55F5470166"/>
  </w:style>
  <w:style w:type="paragraph" w:customStyle="1" w:styleId="4AD2EFF26A5C4AF2A910E26D3DCC22B0">
    <w:name w:val="4AD2EFF26A5C4AF2A910E26D3DCC22B0"/>
  </w:style>
  <w:style w:type="paragraph" w:customStyle="1" w:styleId="6D5C8C020FFC4270AE21EB34BD8403A5">
    <w:name w:val="6D5C8C020FFC4270AE21EB34BD8403A5"/>
  </w:style>
  <w:style w:type="character" w:styleId="Emphasis">
    <w:name w:val="Emphasis"/>
    <w:basedOn w:val="DefaultParagraphFont"/>
    <w:uiPriority w:val="4"/>
    <w:unhideWhenUsed/>
    <w:qFormat/>
    <w:rPr>
      <w:i/>
      <w:iCs/>
    </w:rPr>
  </w:style>
  <w:style w:type="paragraph" w:customStyle="1" w:styleId="B84C64E0EF274DF0A812CE87C578B804">
    <w:name w:val="B84C64E0EF274DF0A812CE87C578B804"/>
  </w:style>
  <w:style w:type="paragraph" w:customStyle="1" w:styleId="76DA7DE486D84F918010C5B5DF4B944D">
    <w:name w:val="76DA7DE486D84F918010C5B5DF4B944D"/>
  </w:style>
  <w:style w:type="paragraph" w:customStyle="1" w:styleId="567C04817E3C4960AFE08B10F8ED4A29">
    <w:name w:val="567C04817E3C4960AFE08B10F8ED4A29"/>
  </w:style>
  <w:style w:type="paragraph" w:customStyle="1" w:styleId="0D3DC46A997549AEAAFD0B05DC5F2542">
    <w:name w:val="0D3DC46A997549AEAAFD0B05DC5F2542"/>
  </w:style>
  <w:style w:type="paragraph" w:customStyle="1" w:styleId="2B835C98FEE749BAB9091ED6B9B3126A">
    <w:name w:val="2B835C98FEE749BAB9091ED6B9B3126A"/>
  </w:style>
  <w:style w:type="paragraph" w:customStyle="1" w:styleId="DBE8F1D5F0FA4EE98835F3C998E911CC">
    <w:name w:val="DBE8F1D5F0FA4EE98835F3C998E911CC"/>
  </w:style>
  <w:style w:type="paragraph" w:customStyle="1" w:styleId="55EB1F7A9BE44B0DAB0F6E071B8A0B68">
    <w:name w:val="55EB1F7A9BE44B0DAB0F6E071B8A0B68"/>
  </w:style>
  <w:style w:type="paragraph" w:customStyle="1" w:styleId="0C281C4340DA429E8E34028E9DDB233C">
    <w:name w:val="0C281C4340DA429E8E34028E9DDB233C"/>
  </w:style>
  <w:style w:type="paragraph" w:customStyle="1" w:styleId="2A1221E386BE4DEC87D5D35E1975ADD8">
    <w:name w:val="2A1221E386BE4DEC87D5D35E1975ADD8"/>
  </w:style>
  <w:style w:type="paragraph" w:customStyle="1" w:styleId="7351CCB22ACA4CBBAEF7D9D48E6ACE03">
    <w:name w:val="7351CCB22ACA4CBBAEF7D9D48E6ACE03"/>
  </w:style>
  <w:style w:type="paragraph" w:customStyle="1" w:styleId="5FD3DFFB8FD844AAAE4C836388B91F1E">
    <w:name w:val="5FD3DFFB8FD844AAAE4C836388B91F1E"/>
  </w:style>
  <w:style w:type="paragraph" w:customStyle="1" w:styleId="1782863EA7AB4E13ABB59491513C0C4E">
    <w:name w:val="1782863EA7AB4E13ABB59491513C0C4E"/>
  </w:style>
  <w:style w:type="paragraph" w:customStyle="1" w:styleId="6338B3A99B7446F6A23D12E8A5A7667A">
    <w:name w:val="6338B3A99B7446F6A23D12E8A5A7667A"/>
  </w:style>
  <w:style w:type="paragraph" w:customStyle="1" w:styleId="C49B8E9155754004A12061E4F0748490">
    <w:name w:val="C49B8E9155754004A12061E4F0748490"/>
  </w:style>
  <w:style w:type="paragraph" w:customStyle="1" w:styleId="11583C3C398649DC9ED5805D4FF07B23">
    <w:name w:val="11583C3C398649DC9ED5805D4FF07B23"/>
  </w:style>
  <w:style w:type="paragraph" w:customStyle="1" w:styleId="141C0684543844E8BE33DD1A800CBFDD">
    <w:name w:val="141C0684543844E8BE33DD1A800CBFDD"/>
  </w:style>
  <w:style w:type="paragraph" w:customStyle="1" w:styleId="B27B11364EBC4901ABD0C8822BDF5838">
    <w:name w:val="B27B11364EBC4901ABD0C8822BDF5838"/>
  </w:style>
  <w:style w:type="paragraph" w:customStyle="1" w:styleId="4DF81A52BF124A4986CFFF97B12D2BB8">
    <w:name w:val="4DF81A52BF124A4986CFFF97B12D2BB8"/>
  </w:style>
  <w:style w:type="paragraph" w:customStyle="1" w:styleId="76A335E490E649EC8EE6F3FEB795C8F6">
    <w:name w:val="76A335E490E649EC8EE6F3FEB795C8F6"/>
  </w:style>
  <w:style w:type="paragraph" w:customStyle="1" w:styleId="5345A48C635F4160ACC481348ED691B3">
    <w:name w:val="5345A48C635F4160ACC481348ED691B3"/>
  </w:style>
  <w:style w:type="paragraph" w:customStyle="1" w:styleId="1857BF9CF34F4676A0287856D56366D2">
    <w:name w:val="1857BF9CF34F4676A0287856D56366D2"/>
  </w:style>
  <w:style w:type="paragraph" w:customStyle="1" w:styleId="066A3E149F5643228B9507FEACCF840E">
    <w:name w:val="066A3E149F5643228B9507FEACCF840E"/>
  </w:style>
  <w:style w:type="paragraph" w:customStyle="1" w:styleId="D3DEFB37C7554C11BBC5D9C6403F051D">
    <w:name w:val="D3DEFB37C7554C11BBC5D9C6403F051D"/>
  </w:style>
  <w:style w:type="paragraph" w:customStyle="1" w:styleId="E083578CA3E9458DB94011FFA9AFF552">
    <w:name w:val="E083578CA3E9458DB94011FFA9AFF552"/>
  </w:style>
  <w:style w:type="paragraph" w:customStyle="1" w:styleId="2DDD0191D15A42108E7E724CE571F917">
    <w:name w:val="2DDD0191D15A42108E7E724CE571F917"/>
  </w:style>
  <w:style w:type="paragraph" w:customStyle="1" w:styleId="502ABD61758F42E4AE9AA6EB7C25D7FB">
    <w:name w:val="502ABD61758F42E4AE9AA6EB7C25D7FB"/>
  </w:style>
  <w:style w:type="paragraph" w:customStyle="1" w:styleId="96A4191A207E42EDB3042A13566C39DD">
    <w:name w:val="96A4191A207E42EDB3042A13566C39DD"/>
  </w:style>
  <w:style w:type="paragraph" w:customStyle="1" w:styleId="044B7298F0FA4196B4801F8E0C27D9E7">
    <w:name w:val="044B7298F0FA4196B4801F8E0C27D9E7"/>
  </w:style>
  <w:style w:type="paragraph" w:customStyle="1" w:styleId="4E3AACF4D263444CA860AB21376E9AA6">
    <w:name w:val="4E3AACF4D263444CA860AB21376E9AA6"/>
  </w:style>
  <w:style w:type="paragraph" w:customStyle="1" w:styleId="250BB52A24BB450CB9E7D8FDF70C6C3A">
    <w:name w:val="250BB52A24BB450CB9E7D8FDF70C6C3A"/>
  </w:style>
  <w:style w:type="paragraph" w:customStyle="1" w:styleId="DA8B623BFCC245CDBD2DAB1F1E9FA8C7">
    <w:name w:val="DA8B623BFCC245CDBD2DAB1F1E9FA8C7"/>
  </w:style>
  <w:style w:type="paragraph" w:customStyle="1" w:styleId="57246F42C2B94809A091A7880735D21F">
    <w:name w:val="57246F42C2B94809A091A7880735D21F"/>
  </w:style>
  <w:style w:type="paragraph" w:customStyle="1" w:styleId="2AAE954ECF8344A48CC5604B52C2BAAA">
    <w:name w:val="2AAE954ECF8344A48CC5604B52C2BAAA"/>
  </w:style>
  <w:style w:type="paragraph" w:customStyle="1" w:styleId="97BBE1C70A4E43C8A40D3844500A4B9A">
    <w:name w:val="97BBE1C70A4E43C8A40D3844500A4B9A"/>
  </w:style>
  <w:style w:type="paragraph" w:customStyle="1" w:styleId="EC32DB5AC85C4AA3BDD3DB7B75E66996">
    <w:name w:val="EC32DB5AC85C4AA3BDD3DB7B75E66996"/>
  </w:style>
  <w:style w:type="paragraph" w:customStyle="1" w:styleId="8898524C7C83489698714C0647C209B3">
    <w:name w:val="8898524C7C83489698714C0647C209B3"/>
  </w:style>
  <w:style w:type="paragraph" w:customStyle="1" w:styleId="BBEA209538DD49BBAF0610F959C57C5D">
    <w:name w:val="BBEA209538DD49BBAF0610F959C57C5D"/>
  </w:style>
  <w:style w:type="paragraph" w:customStyle="1" w:styleId="7C6A2704CF474A3886ACE5A0F25FB0D2">
    <w:name w:val="7C6A2704CF474A3886ACE5A0F25FB0D2"/>
  </w:style>
  <w:style w:type="paragraph" w:customStyle="1" w:styleId="FAC0D2DA50F24D758A752F6222CCA4DB">
    <w:name w:val="FAC0D2DA50F24D758A752F6222CCA4DB"/>
  </w:style>
  <w:style w:type="paragraph" w:customStyle="1" w:styleId="FE8D7C2046144CEF9DB0F0931CBC1213">
    <w:name w:val="FE8D7C2046144CEF9DB0F0931CBC1213"/>
  </w:style>
  <w:style w:type="paragraph" w:customStyle="1" w:styleId="BD567D6994F946589540A9E84849FB18">
    <w:name w:val="BD567D6994F946589540A9E84849FB18"/>
  </w:style>
  <w:style w:type="paragraph" w:customStyle="1" w:styleId="E43C55194B56444096E4F72FE0425084">
    <w:name w:val="E43C55194B56444096E4F72FE0425084"/>
  </w:style>
  <w:style w:type="paragraph" w:customStyle="1" w:styleId="29A882364C9848D4919FACC0EFED4A4B">
    <w:name w:val="29A882364C9848D4919FACC0EFED4A4B"/>
  </w:style>
  <w:style w:type="paragraph" w:customStyle="1" w:styleId="0BF7B58D97A34C61BE7E790A114A483E">
    <w:name w:val="0BF7B58D97A34C61BE7E790A114A483E"/>
  </w:style>
  <w:style w:type="paragraph" w:customStyle="1" w:styleId="4BF87EA58C6C4AD09BE5C36E8D377E49">
    <w:name w:val="4BF87EA58C6C4AD09BE5C36E8D377E49"/>
  </w:style>
  <w:style w:type="paragraph" w:customStyle="1" w:styleId="A2A8602C9AB644DD88CFEAA2BC2A8AA3">
    <w:name w:val="A2A8602C9AB644DD88CFEAA2BC2A8AA3"/>
  </w:style>
  <w:style w:type="paragraph" w:customStyle="1" w:styleId="B685BA8196F04D46829407127AF372B6">
    <w:name w:val="B685BA8196F04D46829407127AF372B6"/>
  </w:style>
  <w:style w:type="paragraph" w:customStyle="1" w:styleId="1C190CA1DA264B4C9AB6572980CB4397">
    <w:name w:val="1C190CA1DA264B4C9AB6572980CB4397"/>
  </w:style>
  <w:style w:type="paragraph" w:customStyle="1" w:styleId="F2DBB881C92B4535A7BE71CB497ABCDD">
    <w:name w:val="F2DBB881C92B4535A7BE71CB497ABCDD"/>
  </w:style>
  <w:style w:type="paragraph" w:customStyle="1" w:styleId="1750B98D2F6449119FF8B4E129F7BF98">
    <w:name w:val="1750B98D2F6449119FF8B4E129F7BF98"/>
  </w:style>
  <w:style w:type="paragraph" w:customStyle="1" w:styleId="68CEA212DF6E4CB18D052FF4889CB5CE">
    <w:name w:val="68CEA212DF6E4CB18D052FF4889CB5CE"/>
  </w:style>
  <w:style w:type="paragraph" w:customStyle="1" w:styleId="DDA13D30A1734F6CB31BD8A9AF5FD1AA">
    <w:name w:val="DDA13D30A1734F6CB31BD8A9AF5FD1AA"/>
  </w:style>
  <w:style w:type="paragraph" w:customStyle="1" w:styleId="8F82287490504186824EA721117DF53F">
    <w:name w:val="8F82287490504186824EA721117DF53F"/>
  </w:style>
  <w:style w:type="paragraph" w:customStyle="1" w:styleId="813D2AA837F8408881E1B16CE3FCA9B7">
    <w:name w:val="813D2AA837F8408881E1B16CE3FCA9B7"/>
  </w:style>
  <w:style w:type="paragraph" w:customStyle="1" w:styleId="8954D525AA494E91A72118027593AA5B">
    <w:name w:val="8954D525AA494E91A72118027593AA5B"/>
  </w:style>
  <w:style w:type="paragraph" w:customStyle="1" w:styleId="75D3E86503CB4501B108E0990E3175A0">
    <w:name w:val="75D3E86503CB4501B108E0990E3175A0"/>
  </w:style>
  <w:style w:type="paragraph" w:customStyle="1" w:styleId="6D016C297AEC46B98481724251EA56A8">
    <w:name w:val="6D016C297AEC46B98481724251EA56A8"/>
  </w:style>
  <w:style w:type="paragraph" w:customStyle="1" w:styleId="423EC0CBE31B41F4922CBEE542374D27">
    <w:name w:val="423EC0CBE31B41F4922CBEE542374D27"/>
    <w:rsid w:val="006444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06 Activity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05917-2BBD-4355-85BA-17276567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41</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Module 06 Activity – Research Push Notifications API</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06 Activity – Research Push Notifications API</dc:title>
  <dc:subject/>
  <dc:creator>Patrick Brunner</dc:creator>
  <cp:keywords/>
  <dc:description/>
  <cp:lastModifiedBy>Patrick Brunner</cp:lastModifiedBy>
  <cp:revision>3</cp:revision>
  <dcterms:created xsi:type="dcterms:W3CDTF">2018-12-13T01:02:00Z</dcterms:created>
  <dcterms:modified xsi:type="dcterms:W3CDTF">2018-12-13T01:41:00Z</dcterms:modified>
</cp:coreProperties>
</file>